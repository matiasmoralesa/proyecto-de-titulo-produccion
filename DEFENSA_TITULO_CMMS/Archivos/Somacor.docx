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8AA279" w14:textId="44174705" w:rsidR="00D077E9" w:rsidRPr="002954AA" w:rsidRDefault="0066007E" w:rsidP="00D70D02">
      <w:pPr>
        <w:rPr>
          <w:rFonts w:cs="Calibri Light"/>
          <w:noProof/>
        </w:rPr>
      </w:pPr>
      <w:r>
        <w:rPr>
          <w:rFonts w:cstheme="majorHAnsi"/>
          <w:noProof/>
          <w:lang w:val="es-CL" w:eastAsia="es-CL"/>
        </w:rPr>
        <w:drawing>
          <wp:anchor distT="0" distB="0" distL="114300" distR="114300" simplePos="0" relativeHeight="251673600" behindDoc="0" locked="0" layoutInCell="1" allowOverlap="1" wp14:anchorId="57247185" wp14:editId="4C586E4C">
            <wp:simplePos x="0" y="0"/>
            <wp:positionH relativeFrom="column">
              <wp:posOffset>-766445</wp:posOffset>
            </wp:positionH>
            <wp:positionV relativeFrom="paragraph">
              <wp:posOffset>-233291</wp:posOffset>
            </wp:positionV>
            <wp:extent cx="2658745" cy="1342390"/>
            <wp:effectExtent l="0" t="0" r="8255" b="0"/>
            <wp:wrapNone/>
            <wp:docPr id="19" name="Imagen 19" descr="C:\Users\Usuario\AppData\Local\Microsoft\Windows\INetCache\Content.Word\Logo_somacor_Grande_Transpa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Usuario\AppData\Local\Microsoft\Windows\INetCache\Content.Word\Logo_somacor_Grande_Transparente.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658745" cy="1342390"/>
                    </a:xfrm>
                    <a:prstGeom prst="rect">
                      <a:avLst/>
                    </a:prstGeom>
                    <a:noFill/>
                    <a:ln>
                      <a:noFill/>
                    </a:ln>
                  </pic:spPr>
                </pic:pic>
              </a:graphicData>
            </a:graphic>
            <wp14:sizeRelH relativeFrom="page">
              <wp14:pctWidth>0</wp14:pctWidth>
            </wp14:sizeRelH>
            <wp14:sizeRelV relativeFrom="page">
              <wp14:pctHeight>0</wp14:pctHeight>
            </wp14:sizeRelV>
          </wp:anchor>
        </w:drawing>
      </w:r>
      <w:r w:rsidRPr="0066007E">
        <w:rPr>
          <w:rFonts w:cs="Calibri Light"/>
          <w:noProof/>
          <w:lang w:val="es-CL" w:eastAsia="es-CL"/>
        </w:rPr>
        <mc:AlternateContent>
          <mc:Choice Requires="wps">
            <w:drawing>
              <wp:anchor distT="0" distB="0" distL="114300" distR="114300" simplePos="0" relativeHeight="251677696" behindDoc="0" locked="0" layoutInCell="1" allowOverlap="1" wp14:anchorId="4E868449" wp14:editId="4C0C5E36">
                <wp:simplePos x="0" y="0"/>
                <wp:positionH relativeFrom="column">
                  <wp:posOffset>3337806</wp:posOffset>
                </wp:positionH>
                <wp:positionV relativeFrom="paragraph">
                  <wp:posOffset>-2880360</wp:posOffset>
                </wp:positionV>
                <wp:extent cx="5412740" cy="5762625"/>
                <wp:effectExtent l="0" t="0" r="16510" b="28575"/>
                <wp:wrapNone/>
                <wp:docPr id="38" name="Rectángulo 35"/>
                <wp:cNvGraphicFramePr/>
                <a:graphic xmlns:a="http://schemas.openxmlformats.org/drawingml/2006/main">
                  <a:graphicData uri="http://schemas.microsoft.com/office/word/2010/wordprocessingShape">
                    <wps:wsp>
                      <wps:cNvSpPr/>
                      <wps:spPr>
                        <a:xfrm>
                          <a:off x="0" y="0"/>
                          <a:ext cx="5412740" cy="5762625"/>
                        </a:xfrm>
                        <a:custGeom>
                          <a:avLst/>
                          <a:gdLst>
                            <a:gd name="connsiteX0" fmla="*/ 0 w 4740275"/>
                            <a:gd name="connsiteY0" fmla="*/ 0 h 2560320"/>
                            <a:gd name="connsiteX1" fmla="*/ 4740275 w 4740275"/>
                            <a:gd name="connsiteY1" fmla="*/ 0 h 2560320"/>
                            <a:gd name="connsiteX2" fmla="*/ 4740275 w 4740275"/>
                            <a:gd name="connsiteY2" fmla="*/ 2560320 h 2560320"/>
                            <a:gd name="connsiteX3" fmla="*/ 0 w 4740275"/>
                            <a:gd name="connsiteY3" fmla="*/ 2560320 h 2560320"/>
                            <a:gd name="connsiteX4" fmla="*/ 0 w 4740275"/>
                            <a:gd name="connsiteY4" fmla="*/ 0 h 2560320"/>
                            <a:gd name="connsiteX0" fmla="*/ 0 w 4740275"/>
                            <a:gd name="connsiteY0" fmla="*/ 0 h 3826413"/>
                            <a:gd name="connsiteX1" fmla="*/ 4740275 w 4740275"/>
                            <a:gd name="connsiteY1" fmla="*/ 0 h 3826413"/>
                            <a:gd name="connsiteX2" fmla="*/ 4740275 w 4740275"/>
                            <a:gd name="connsiteY2" fmla="*/ 2560320 h 3826413"/>
                            <a:gd name="connsiteX3" fmla="*/ 1477108 w 4740275"/>
                            <a:gd name="connsiteY3" fmla="*/ 3826413 h 3826413"/>
                            <a:gd name="connsiteX4" fmla="*/ 0 w 4740275"/>
                            <a:gd name="connsiteY4" fmla="*/ 0 h 3826413"/>
                            <a:gd name="connsiteX0" fmla="*/ 0 w 5246712"/>
                            <a:gd name="connsiteY0" fmla="*/ 1139643 h 3826413"/>
                            <a:gd name="connsiteX1" fmla="*/ 5246712 w 5246712"/>
                            <a:gd name="connsiteY1" fmla="*/ 0 h 3826413"/>
                            <a:gd name="connsiteX2" fmla="*/ 5246712 w 5246712"/>
                            <a:gd name="connsiteY2" fmla="*/ 2560320 h 3826413"/>
                            <a:gd name="connsiteX3" fmla="*/ 1983545 w 5246712"/>
                            <a:gd name="connsiteY3" fmla="*/ 3826413 h 3826413"/>
                            <a:gd name="connsiteX4" fmla="*/ 0 w 5246712"/>
                            <a:gd name="connsiteY4" fmla="*/ 1139643 h 3826413"/>
                            <a:gd name="connsiteX0" fmla="*/ 0 w 5246712"/>
                            <a:gd name="connsiteY0" fmla="*/ 2602889 h 5289659"/>
                            <a:gd name="connsiteX1" fmla="*/ 3530549 w 5246712"/>
                            <a:gd name="connsiteY1" fmla="*/ 0 h 5289659"/>
                            <a:gd name="connsiteX2" fmla="*/ 5246712 w 5246712"/>
                            <a:gd name="connsiteY2" fmla="*/ 4023566 h 5289659"/>
                            <a:gd name="connsiteX3" fmla="*/ 1983545 w 5246712"/>
                            <a:gd name="connsiteY3" fmla="*/ 5289659 h 5289659"/>
                            <a:gd name="connsiteX4" fmla="*/ 0 w 5246712"/>
                            <a:gd name="connsiteY4" fmla="*/ 2602889 h 5289659"/>
                            <a:gd name="connsiteX0" fmla="*/ 0 w 5767188"/>
                            <a:gd name="connsiteY0" fmla="*/ 2602889 h 5289659"/>
                            <a:gd name="connsiteX1" fmla="*/ 3530549 w 5767188"/>
                            <a:gd name="connsiteY1" fmla="*/ 0 h 5289659"/>
                            <a:gd name="connsiteX2" fmla="*/ 5767188 w 5767188"/>
                            <a:gd name="connsiteY2" fmla="*/ 2462020 h 5289659"/>
                            <a:gd name="connsiteX3" fmla="*/ 1983545 w 5767188"/>
                            <a:gd name="connsiteY3" fmla="*/ 5289659 h 5289659"/>
                            <a:gd name="connsiteX4" fmla="*/ 0 w 5767188"/>
                            <a:gd name="connsiteY4" fmla="*/ 2602889 h 5289659"/>
                            <a:gd name="connsiteX0" fmla="*/ 0 w 5499897"/>
                            <a:gd name="connsiteY0" fmla="*/ 2602889 h 5289659"/>
                            <a:gd name="connsiteX1" fmla="*/ 3530549 w 5499897"/>
                            <a:gd name="connsiteY1" fmla="*/ 0 h 5289659"/>
                            <a:gd name="connsiteX2" fmla="*/ 5499897 w 5499897"/>
                            <a:gd name="connsiteY2" fmla="*/ 2518292 h 5289659"/>
                            <a:gd name="connsiteX3" fmla="*/ 1983545 w 5499897"/>
                            <a:gd name="connsiteY3" fmla="*/ 5289659 h 5289659"/>
                            <a:gd name="connsiteX4" fmla="*/ 0 w 5499897"/>
                            <a:gd name="connsiteY4" fmla="*/ 2602889 h 5289659"/>
                            <a:gd name="connsiteX0" fmla="*/ 0 w 5499897"/>
                            <a:gd name="connsiteY0" fmla="*/ 2602889 h 5359999"/>
                            <a:gd name="connsiteX1" fmla="*/ 3530549 w 5499897"/>
                            <a:gd name="connsiteY1" fmla="*/ 0 h 5359999"/>
                            <a:gd name="connsiteX2" fmla="*/ 5499897 w 5499897"/>
                            <a:gd name="connsiteY2" fmla="*/ 2518292 h 5359999"/>
                            <a:gd name="connsiteX3" fmla="*/ 1997614 w 5499897"/>
                            <a:gd name="connsiteY3" fmla="*/ 5359999 h 5359999"/>
                            <a:gd name="connsiteX4" fmla="*/ 0 w 5499897"/>
                            <a:gd name="connsiteY4" fmla="*/ 2602889 h 5359999"/>
                            <a:gd name="connsiteX0" fmla="*/ 0 w 5457693"/>
                            <a:gd name="connsiteY0" fmla="*/ 2799859 h 5359999"/>
                            <a:gd name="connsiteX1" fmla="*/ 3488345 w 5457693"/>
                            <a:gd name="connsiteY1" fmla="*/ 0 h 5359999"/>
                            <a:gd name="connsiteX2" fmla="*/ 5457693 w 5457693"/>
                            <a:gd name="connsiteY2" fmla="*/ 2518292 h 5359999"/>
                            <a:gd name="connsiteX3" fmla="*/ 1955410 w 5457693"/>
                            <a:gd name="connsiteY3" fmla="*/ 5359999 h 5359999"/>
                            <a:gd name="connsiteX4" fmla="*/ 0 w 5457693"/>
                            <a:gd name="connsiteY4" fmla="*/ 2799859 h 5359999"/>
                            <a:gd name="connsiteX0" fmla="*/ 0 w 5524413"/>
                            <a:gd name="connsiteY0" fmla="*/ 2827998 h 5359999"/>
                            <a:gd name="connsiteX1" fmla="*/ 3555065 w 5524413"/>
                            <a:gd name="connsiteY1" fmla="*/ 0 h 5359999"/>
                            <a:gd name="connsiteX2" fmla="*/ 5524413 w 5524413"/>
                            <a:gd name="connsiteY2" fmla="*/ 2518292 h 5359999"/>
                            <a:gd name="connsiteX3" fmla="*/ 2022130 w 5524413"/>
                            <a:gd name="connsiteY3" fmla="*/ 5359999 h 5359999"/>
                            <a:gd name="connsiteX4" fmla="*/ 0 w 5524413"/>
                            <a:gd name="connsiteY4" fmla="*/ 2827998 h 5359999"/>
                            <a:gd name="connsiteX0" fmla="*/ 0 w 5524413"/>
                            <a:gd name="connsiteY0" fmla="*/ 2827998 h 5233440"/>
                            <a:gd name="connsiteX1" fmla="*/ 3555065 w 5524413"/>
                            <a:gd name="connsiteY1" fmla="*/ 0 h 5233440"/>
                            <a:gd name="connsiteX2" fmla="*/ 5524413 w 5524413"/>
                            <a:gd name="connsiteY2" fmla="*/ 2518292 h 5233440"/>
                            <a:gd name="connsiteX3" fmla="*/ 1839253 w 5524413"/>
                            <a:gd name="connsiteY3" fmla="*/ 5233440 h 5233440"/>
                            <a:gd name="connsiteX4" fmla="*/ 0 w 5524413"/>
                            <a:gd name="connsiteY4" fmla="*/ 2827998 h 5233440"/>
                            <a:gd name="connsiteX0" fmla="*/ 0 w 5060186"/>
                            <a:gd name="connsiteY0" fmla="*/ 2827998 h 5233440"/>
                            <a:gd name="connsiteX1" fmla="*/ 3555065 w 5060186"/>
                            <a:gd name="connsiteY1" fmla="*/ 0 h 5233440"/>
                            <a:gd name="connsiteX2" fmla="*/ 5060186 w 5060186"/>
                            <a:gd name="connsiteY2" fmla="*/ 2419799 h 5233440"/>
                            <a:gd name="connsiteX3" fmla="*/ 1839253 w 5060186"/>
                            <a:gd name="connsiteY3" fmla="*/ 5233440 h 5233440"/>
                            <a:gd name="connsiteX4" fmla="*/ 0 w 5060186"/>
                            <a:gd name="connsiteY4" fmla="*/ 2827998 h 5233440"/>
                            <a:gd name="connsiteX0" fmla="*/ 0 w 5412938"/>
                            <a:gd name="connsiteY0" fmla="*/ 2827998 h 5233440"/>
                            <a:gd name="connsiteX1" fmla="*/ 3555065 w 5412938"/>
                            <a:gd name="connsiteY1" fmla="*/ 0 h 5233440"/>
                            <a:gd name="connsiteX2" fmla="*/ 5412938 w 5412938"/>
                            <a:gd name="connsiteY2" fmla="*/ 2490151 h 5233440"/>
                            <a:gd name="connsiteX3" fmla="*/ 1839253 w 5412938"/>
                            <a:gd name="connsiteY3" fmla="*/ 5233440 h 5233440"/>
                            <a:gd name="connsiteX4" fmla="*/ 0 w 5412938"/>
                            <a:gd name="connsiteY4" fmla="*/ 2827998 h 5233440"/>
                            <a:gd name="connsiteX0" fmla="*/ 0 w 5412938"/>
                            <a:gd name="connsiteY0" fmla="*/ 2827998 h 5233440"/>
                            <a:gd name="connsiteX1" fmla="*/ 3555065 w 5412938"/>
                            <a:gd name="connsiteY1" fmla="*/ 0 h 5233440"/>
                            <a:gd name="connsiteX2" fmla="*/ 5412938 w 5412938"/>
                            <a:gd name="connsiteY2" fmla="*/ 2490151 h 5233440"/>
                            <a:gd name="connsiteX3" fmla="*/ 1839253 w 5412938"/>
                            <a:gd name="connsiteY3" fmla="*/ 5233440 h 5233440"/>
                            <a:gd name="connsiteX4" fmla="*/ 0 w 5412938"/>
                            <a:gd name="connsiteY4" fmla="*/ 2827998 h 5233440"/>
                            <a:gd name="connsiteX0" fmla="*/ 0 w 5412938"/>
                            <a:gd name="connsiteY0" fmla="*/ 2631012 h 5036454"/>
                            <a:gd name="connsiteX1" fmla="*/ 3414384 w 5412938"/>
                            <a:gd name="connsiteY1" fmla="*/ 0 h 5036454"/>
                            <a:gd name="connsiteX2" fmla="*/ 5412938 w 5412938"/>
                            <a:gd name="connsiteY2" fmla="*/ 2293165 h 5036454"/>
                            <a:gd name="connsiteX3" fmla="*/ 1839253 w 5412938"/>
                            <a:gd name="connsiteY3" fmla="*/ 5036454 h 5036454"/>
                            <a:gd name="connsiteX4" fmla="*/ 0 w 5412938"/>
                            <a:gd name="connsiteY4" fmla="*/ 2631012 h 5036454"/>
                            <a:gd name="connsiteX0" fmla="*/ 0 w 5412938"/>
                            <a:gd name="connsiteY0" fmla="*/ 2743394 h 5148836"/>
                            <a:gd name="connsiteX1" fmla="*/ 3555065 w 5412938"/>
                            <a:gd name="connsiteY1" fmla="*/ 0 h 5148836"/>
                            <a:gd name="connsiteX2" fmla="*/ 5412938 w 5412938"/>
                            <a:gd name="connsiteY2" fmla="*/ 2405547 h 5148836"/>
                            <a:gd name="connsiteX3" fmla="*/ 1839253 w 5412938"/>
                            <a:gd name="connsiteY3" fmla="*/ 5148836 h 5148836"/>
                            <a:gd name="connsiteX4" fmla="*/ 0 w 5412938"/>
                            <a:gd name="connsiteY4" fmla="*/ 2743394 h 5148836"/>
                            <a:gd name="connsiteX0" fmla="*/ 0 w 5412938"/>
                            <a:gd name="connsiteY0" fmla="*/ 2743394 h 5149975"/>
                            <a:gd name="connsiteX1" fmla="*/ 3555065 w 5412938"/>
                            <a:gd name="connsiteY1" fmla="*/ 0 h 5149975"/>
                            <a:gd name="connsiteX2" fmla="*/ 5412938 w 5412938"/>
                            <a:gd name="connsiteY2" fmla="*/ 2405547 h 5149975"/>
                            <a:gd name="connsiteX3" fmla="*/ 1881458 w 5412938"/>
                            <a:gd name="connsiteY3" fmla="*/ 5149975 h 5149975"/>
                            <a:gd name="connsiteX4" fmla="*/ 0 w 5412938"/>
                            <a:gd name="connsiteY4" fmla="*/ 2743394 h 5149975"/>
                            <a:gd name="connsiteX0" fmla="*/ 0 w 5412938"/>
                            <a:gd name="connsiteY0" fmla="*/ 2743394 h 5150479"/>
                            <a:gd name="connsiteX1" fmla="*/ 3555065 w 5412938"/>
                            <a:gd name="connsiteY1" fmla="*/ 0 h 5150479"/>
                            <a:gd name="connsiteX2" fmla="*/ 5412938 w 5412938"/>
                            <a:gd name="connsiteY2" fmla="*/ 2405547 h 5150479"/>
                            <a:gd name="connsiteX3" fmla="*/ 1839253 w 5412938"/>
                            <a:gd name="connsiteY3" fmla="*/ 5150479 h 5150479"/>
                            <a:gd name="connsiteX4" fmla="*/ 0 w 5412938"/>
                            <a:gd name="connsiteY4" fmla="*/ 2743394 h 51504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2938" h="5150479">
                              <a:moveTo>
                                <a:pt x="0" y="2743394"/>
                              </a:moveTo>
                              <a:lnTo>
                                <a:pt x="3555065" y="0"/>
                              </a:lnTo>
                              <a:lnTo>
                                <a:pt x="5412938" y="2405547"/>
                              </a:lnTo>
                              <a:lnTo>
                                <a:pt x="1839253" y="5150479"/>
                              </a:lnTo>
                              <a:lnTo>
                                <a:pt x="0" y="2743394"/>
                              </a:lnTo>
                              <a:close/>
                            </a:path>
                          </a:pathLst>
                        </a:custGeom>
                        <a:blipFill dpi="0" rotWithShape="1">
                          <a:blip r:embed="rId12">
                            <a:extLst>
                              <a:ext uri="{28A0092B-C50C-407E-A947-70E740481C1C}">
                                <a14:useLocalDpi xmlns:a14="http://schemas.microsoft.com/office/drawing/2010/main" val="0"/>
                              </a:ext>
                            </a:extLst>
                          </a:blip>
                          <a:srcRect/>
                          <a:stretch>
                            <a:fillRect/>
                          </a:stretch>
                        </a:blipFill>
                        <a:ln>
                          <a:solidFill>
                            <a:srgbClr val="D14B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19C233AD" id="Rectángulo 35" o:spid="_x0000_s1026" style="position:absolute;margin-left:262.8pt;margin-top:-226.8pt;width:426.2pt;height:453.75pt;z-index:251677696;visibility:visible;mso-wrap-style:square;mso-wrap-distance-left:9pt;mso-wrap-distance-top:0;mso-wrap-distance-right:9pt;mso-wrap-distance-bottom:0;mso-position-horizontal:absolute;mso-position-horizontal-relative:text;mso-position-vertical:absolute;mso-position-vertical-relative:text;v-text-anchor:middle" coordsize="5412938,51504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" path="m,2743394l3555065,,5412938,2405547,1839253,5150479,,2743394xe" strokecolor="#d14b00" strokeweight="2pt">
                <v:fill r:id="rId13" o:title="" recolor="t" rotate="t" type="frame"/>
                <v:path arrowok="t" o:connecttype="custom" o:connectlocs="0,3069453;3554935,0;5412740,2691452;1839186,5762625;0,3069453" o:connectangles="0,0,0,0,0"/>
              </v:shape>
            </w:pict>
          </mc:Fallback>
        </mc:AlternateContent>
      </w:r>
    </w:p>
    <w:p w14:paraId="495A061F" w14:textId="718B522F" w:rsidR="00CF645F" w:rsidRDefault="0066007E" w:rsidP="003A5AC6">
      <w:pPr>
        <w:pStyle w:val="TtuloTDC"/>
        <w:jc w:val="center"/>
        <w:rPr>
          <w:rFonts w:cs="Calibri Light"/>
          <w:noProof/>
          <w:lang w:bidi="es-ES"/>
        </w:rPr>
      </w:pPr>
      <w:r w:rsidRPr="0066007E">
        <w:rPr>
          <w:rFonts w:cs="Calibri Light"/>
          <w:noProof/>
        </w:rPr>
        <mc:AlternateContent>
          <mc:Choice Requires="wps">
            <w:drawing>
              <wp:anchor distT="0" distB="0" distL="114300" distR="114300" simplePos="0" relativeHeight="251675648" behindDoc="0" locked="0" layoutInCell="1" allowOverlap="1" wp14:anchorId="0B7D4309" wp14:editId="08DCD79A">
                <wp:simplePos x="0" y="0"/>
                <wp:positionH relativeFrom="column">
                  <wp:posOffset>-4286250</wp:posOffset>
                </wp:positionH>
                <wp:positionV relativeFrom="paragraph">
                  <wp:posOffset>3409950</wp:posOffset>
                </wp:positionV>
                <wp:extent cx="5412740" cy="5697220"/>
                <wp:effectExtent l="0" t="0" r="16510" b="17780"/>
                <wp:wrapNone/>
                <wp:docPr id="35" name="Rectángulo 35"/>
                <wp:cNvGraphicFramePr/>
                <a:graphic xmlns:a="http://schemas.openxmlformats.org/drawingml/2006/main">
                  <a:graphicData uri="http://schemas.microsoft.com/office/word/2010/wordprocessingShape">
                    <wps:wsp>
                      <wps:cNvSpPr/>
                      <wps:spPr>
                        <a:xfrm>
                          <a:off x="0" y="0"/>
                          <a:ext cx="5412740" cy="5697220"/>
                        </a:xfrm>
                        <a:custGeom>
                          <a:avLst/>
                          <a:gdLst>
                            <a:gd name="connsiteX0" fmla="*/ 0 w 4740275"/>
                            <a:gd name="connsiteY0" fmla="*/ 0 h 2560320"/>
                            <a:gd name="connsiteX1" fmla="*/ 4740275 w 4740275"/>
                            <a:gd name="connsiteY1" fmla="*/ 0 h 2560320"/>
                            <a:gd name="connsiteX2" fmla="*/ 4740275 w 4740275"/>
                            <a:gd name="connsiteY2" fmla="*/ 2560320 h 2560320"/>
                            <a:gd name="connsiteX3" fmla="*/ 0 w 4740275"/>
                            <a:gd name="connsiteY3" fmla="*/ 2560320 h 2560320"/>
                            <a:gd name="connsiteX4" fmla="*/ 0 w 4740275"/>
                            <a:gd name="connsiteY4" fmla="*/ 0 h 2560320"/>
                            <a:gd name="connsiteX0" fmla="*/ 0 w 4740275"/>
                            <a:gd name="connsiteY0" fmla="*/ 0 h 3826413"/>
                            <a:gd name="connsiteX1" fmla="*/ 4740275 w 4740275"/>
                            <a:gd name="connsiteY1" fmla="*/ 0 h 3826413"/>
                            <a:gd name="connsiteX2" fmla="*/ 4740275 w 4740275"/>
                            <a:gd name="connsiteY2" fmla="*/ 2560320 h 3826413"/>
                            <a:gd name="connsiteX3" fmla="*/ 1477108 w 4740275"/>
                            <a:gd name="connsiteY3" fmla="*/ 3826413 h 3826413"/>
                            <a:gd name="connsiteX4" fmla="*/ 0 w 4740275"/>
                            <a:gd name="connsiteY4" fmla="*/ 0 h 3826413"/>
                            <a:gd name="connsiteX0" fmla="*/ 0 w 5246712"/>
                            <a:gd name="connsiteY0" fmla="*/ 1139643 h 3826413"/>
                            <a:gd name="connsiteX1" fmla="*/ 5246712 w 5246712"/>
                            <a:gd name="connsiteY1" fmla="*/ 0 h 3826413"/>
                            <a:gd name="connsiteX2" fmla="*/ 5246712 w 5246712"/>
                            <a:gd name="connsiteY2" fmla="*/ 2560320 h 3826413"/>
                            <a:gd name="connsiteX3" fmla="*/ 1983545 w 5246712"/>
                            <a:gd name="connsiteY3" fmla="*/ 3826413 h 3826413"/>
                            <a:gd name="connsiteX4" fmla="*/ 0 w 5246712"/>
                            <a:gd name="connsiteY4" fmla="*/ 1139643 h 3826413"/>
                            <a:gd name="connsiteX0" fmla="*/ 0 w 5246712"/>
                            <a:gd name="connsiteY0" fmla="*/ 2602889 h 5289659"/>
                            <a:gd name="connsiteX1" fmla="*/ 3530549 w 5246712"/>
                            <a:gd name="connsiteY1" fmla="*/ 0 h 5289659"/>
                            <a:gd name="connsiteX2" fmla="*/ 5246712 w 5246712"/>
                            <a:gd name="connsiteY2" fmla="*/ 4023566 h 5289659"/>
                            <a:gd name="connsiteX3" fmla="*/ 1983545 w 5246712"/>
                            <a:gd name="connsiteY3" fmla="*/ 5289659 h 5289659"/>
                            <a:gd name="connsiteX4" fmla="*/ 0 w 5246712"/>
                            <a:gd name="connsiteY4" fmla="*/ 2602889 h 5289659"/>
                            <a:gd name="connsiteX0" fmla="*/ 0 w 5767188"/>
                            <a:gd name="connsiteY0" fmla="*/ 2602889 h 5289659"/>
                            <a:gd name="connsiteX1" fmla="*/ 3530549 w 5767188"/>
                            <a:gd name="connsiteY1" fmla="*/ 0 h 5289659"/>
                            <a:gd name="connsiteX2" fmla="*/ 5767188 w 5767188"/>
                            <a:gd name="connsiteY2" fmla="*/ 2462020 h 5289659"/>
                            <a:gd name="connsiteX3" fmla="*/ 1983545 w 5767188"/>
                            <a:gd name="connsiteY3" fmla="*/ 5289659 h 5289659"/>
                            <a:gd name="connsiteX4" fmla="*/ 0 w 5767188"/>
                            <a:gd name="connsiteY4" fmla="*/ 2602889 h 5289659"/>
                            <a:gd name="connsiteX0" fmla="*/ 0 w 5499897"/>
                            <a:gd name="connsiteY0" fmla="*/ 2602889 h 5289659"/>
                            <a:gd name="connsiteX1" fmla="*/ 3530549 w 5499897"/>
                            <a:gd name="connsiteY1" fmla="*/ 0 h 5289659"/>
                            <a:gd name="connsiteX2" fmla="*/ 5499897 w 5499897"/>
                            <a:gd name="connsiteY2" fmla="*/ 2518292 h 5289659"/>
                            <a:gd name="connsiteX3" fmla="*/ 1983545 w 5499897"/>
                            <a:gd name="connsiteY3" fmla="*/ 5289659 h 5289659"/>
                            <a:gd name="connsiteX4" fmla="*/ 0 w 5499897"/>
                            <a:gd name="connsiteY4" fmla="*/ 2602889 h 5289659"/>
                            <a:gd name="connsiteX0" fmla="*/ 0 w 5499897"/>
                            <a:gd name="connsiteY0" fmla="*/ 2602889 h 5359999"/>
                            <a:gd name="connsiteX1" fmla="*/ 3530549 w 5499897"/>
                            <a:gd name="connsiteY1" fmla="*/ 0 h 5359999"/>
                            <a:gd name="connsiteX2" fmla="*/ 5499897 w 5499897"/>
                            <a:gd name="connsiteY2" fmla="*/ 2518292 h 5359999"/>
                            <a:gd name="connsiteX3" fmla="*/ 1997614 w 5499897"/>
                            <a:gd name="connsiteY3" fmla="*/ 5359999 h 5359999"/>
                            <a:gd name="connsiteX4" fmla="*/ 0 w 5499897"/>
                            <a:gd name="connsiteY4" fmla="*/ 2602889 h 5359999"/>
                            <a:gd name="connsiteX0" fmla="*/ 0 w 5457693"/>
                            <a:gd name="connsiteY0" fmla="*/ 2799859 h 5359999"/>
                            <a:gd name="connsiteX1" fmla="*/ 3488345 w 5457693"/>
                            <a:gd name="connsiteY1" fmla="*/ 0 h 5359999"/>
                            <a:gd name="connsiteX2" fmla="*/ 5457693 w 5457693"/>
                            <a:gd name="connsiteY2" fmla="*/ 2518292 h 5359999"/>
                            <a:gd name="connsiteX3" fmla="*/ 1955410 w 5457693"/>
                            <a:gd name="connsiteY3" fmla="*/ 5359999 h 5359999"/>
                            <a:gd name="connsiteX4" fmla="*/ 0 w 5457693"/>
                            <a:gd name="connsiteY4" fmla="*/ 2799859 h 5359999"/>
                            <a:gd name="connsiteX0" fmla="*/ 0 w 5524413"/>
                            <a:gd name="connsiteY0" fmla="*/ 2827998 h 5359999"/>
                            <a:gd name="connsiteX1" fmla="*/ 3555065 w 5524413"/>
                            <a:gd name="connsiteY1" fmla="*/ 0 h 5359999"/>
                            <a:gd name="connsiteX2" fmla="*/ 5524413 w 5524413"/>
                            <a:gd name="connsiteY2" fmla="*/ 2518292 h 5359999"/>
                            <a:gd name="connsiteX3" fmla="*/ 2022130 w 5524413"/>
                            <a:gd name="connsiteY3" fmla="*/ 5359999 h 5359999"/>
                            <a:gd name="connsiteX4" fmla="*/ 0 w 5524413"/>
                            <a:gd name="connsiteY4" fmla="*/ 2827998 h 5359999"/>
                            <a:gd name="connsiteX0" fmla="*/ 0 w 5524413"/>
                            <a:gd name="connsiteY0" fmla="*/ 2827998 h 5233440"/>
                            <a:gd name="connsiteX1" fmla="*/ 3555065 w 5524413"/>
                            <a:gd name="connsiteY1" fmla="*/ 0 h 5233440"/>
                            <a:gd name="connsiteX2" fmla="*/ 5524413 w 5524413"/>
                            <a:gd name="connsiteY2" fmla="*/ 2518292 h 5233440"/>
                            <a:gd name="connsiteX3" fmla="*/ 1839253 w 5524413"/>
                            <a:gd name="connsiteY3" fmla="*/ 5233440 h 5233440"/>
                            <a:gd name="connsiteX4" fmla="*/ 0 w 5524413"/>
                            <a:gd name="connsiteY4" fmla="*/ 2827998 h 5233440"/>
                            <a:gd name="connsiteX0" fmla="*/ 0 w 5060186"/>
                            <a:gd name="connsiteY0" fmla="*/ 2827998 h 5233440"/>
                            <a:gd name="connsiteX1" fmla="*/ 3555065 w 5060186"/>
                            <a:gd name="connsiteY1" fmla="*/ 0 h 5233440"/>
                            <a:gd name="connsiteX2" fmla="*/ 5060186 w 5060186"/>
                            <a:gd name="connsiteY2" fmla="*/ 2419799 h 5233440"/>
                            <a:gd name="connsiteX3" fmla="*/ 1839253 w 5060186"/>
                            <a:gd name="connsiteY3" fmla="*/ 5233440 h 5233440"/>
                            <a:gd name="connsiteX4" fmla="*/ 0 w 5060186"/>
                            <a:gd name="connsiteY4" fmla="*/ 2827998 h 5233440"/>
                            <a:gd name="connsiteX0" fmla="*/ 0 w 5412938"/>
                            <a:gd name="connsiteY0" fmla="*/ 2827998 h 5233440"/>
                            <a:gd name="connsiteX1" fmla="*/ 3555065 w 5412938"/>
                            <a:gd name="connsiteY1" fmla="*/ 0 h 5233440"/>
                            <a:gd name="connsiteX2" fmla="*/ 5412938 w 5412938"/>
                            <a:gd name="connsiteY2" fmla="*/ 2490151 h 5233440"/>
                            <a:gd name="connsiteX3" fmla="*/ 1839253 w 5412938"/>
                            <a:gd name="connsiteY3" fmla="*/ 5233440 h 5233440"/>
                            <a:gd name="connsiteX4" fmla="*/ 0 w 5412938"/>
                            <a:gd name="connsiteY4" fmla="*/ 2827998 h 5233440"/>
                            <a:gd name="connsiteX0" fmla="*/ 0 w 5412938"/>
                            <a:gd name="connsiteY0" fmla="*/ 2827998 h 5233440"/>
                            <a:gd name="connsiteX1" fmla="*/ 3555065 w 5412938"/>
                            <a:gd name="connsiteY1" fmla="*/ 0 h 5233440"/>
                            <a:gd name="connsiteX2" fmla="*/ 5412938 w 5412938"/>
                            <a:gd name="connsiteY2" fmla="*/ 2490151 h 5233440"/>
                            <a:gd name="connsiteX3" fmla="*/ 1839253 w 5412938"/>
                            <a:gd name="connsiteY3" fmla="*/ 5233440 h 5233440"/>
                            <a:gd name="connsiteX4" fmla="*/ 0 w 5412938"/>
                            <a:gd name="connsiteY4" fmla="*/ 2827998 h 5233440"/>
                            <a:gd name="connsiteX0" fmla="*/ 0 w 5412938"/>
                            <a:gd name="connsiteY0" fmla="*/ 2631012 h 5036454"/>
                            <a:gd name="connsiteX1" fmla="*/ 3414384 w 5412938"/>
                            <a:gd name="connsiteY1" fmla="*/ 0 h 5036454"/>
                            <a:gd name="connsiteX2" fmla="*/ 5412938 w 5412938"/>
                            <a:gd name="connsiteY2" fmla="*/ 2293165 h 5036454"/>
                            <a:gd name="connsiteX3" fmla="*/ 1839253 w 5412938"/>
                            <a:gd name="connsiteY3" fmla="*/ 5036454 h 5036454"/>
                            <a:gd name="connsiteX4" fmla="*/ 0 w 5412938"/>
                            <a:gd name="connsiteY4" fmla="*/ 2631012 h 5036454"/>
                            <a:gd name="connsiteX0" fmla="*/ 0 w 5412938"/>
                            <a:gd name="connsiteY0" fmla="*/ 2743394 h 5148836"/>
                            <a:gd name="connsiteX1" fmla="*/ 3555065 w 5412938"/>
                            <a:gd name="connsiteY1" fmla="*/ 0 h 5148836"/>
                            <a:gd name="connsiteX2" fmla="*/ 5412938 w 5412938"/>
                            <a:gd name="connsiteY2" fmla="*/ 2405547 h 5148836"/>
                            <a:gd name="connsiteX3" fmla="*/ 1839253 w 5412938"/>
                            <a:gd name="connsiteY3" fmla="*/ 5148836 h 5148836"/>
                            <a:gd name="connsiteX4" fmla="*/ 0 w 5412938"/>
                            <a:gd name="connsiteY4" fmla="*/ 2743394 h 5148836"/>
                            <a:gd name="connsiteX0" fmla="*/ 0 w 5412938"/>
                            <a:gd name="connsiteY0" fmla="*/ 2743394 h 5149975"/>
                            <a:gd name="connsiteX1" fmla="*/ 3555065 w 5412938"/>
                            <a:gd name="connsiteY1" fmla="*/ 0 h 5149975"/>
                            <a:gd name="connsiteX2" fmla="*/ 5412938 w 5412938"/>
                            <a:gd name="connsiteY2" fmla="*/ 2405547 h 5149975"/>
                            <a:gd name="connsiteX3" fmla="*/ 1881458 w 5412938"/>
                            <a:gd name="connsiteY3" fmla="*/ 5149975 h 5149975"/>
                            <a:gd name="connsiteX4" fmla="*/ 0 w 5412938"/>
                            <a:gd name="connsiteY4" fmla="*/ 2743394 h 5149975"/>
                            <a:gd name="connsiteX0" fmla="*/ 0 w 5412938"/>
                            <a:gd name="connsiteY0" fmla="*/ 2743394 h 5150479"/>
                            <a:gd name="connsiteX1" fmla="*/ 3555065 w 5412938"/>
                            <a:gd name="connsiteY1" fmla="*/ 0 h 5150479"/>
                            <a:gd name="connsiteX2" fmla="*/ 5412938 w 5412938"/>
                            <a:gd name="connsiteY2" fmla="*/ 2405547 h 5150479"/>
                            <a:gd name="connsiteX3" fmla="*/ 1839253 w 5412938"/>
                            <a:gd name="connsiteY3" fmla="*/ 5150479 h 5150479"/>
                            <a:gd name="connsiteX4" fmla="*/ 0 w 5412938"/>
                            <a:gd name="connsiteY4" fmla="*/ 2743394 h 51504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2938" h="5150479">
                              <a:moveTo>
                                <a:pt x="0" y="2743394"/>
                              </a:moveTo>
                              <a:lnTo>
                                <a:pt x="3555065" y="0"/>
                              </a:lnTo>
                              <a:lnTo>
                                <a:pt x="5412938" y="2405547"/>
                              </a:lnTo>
                              <a:lnTo>
                                <a:pt x="1839253" y="5150479"/>
                              </a:lnTo>
                              <a:lnTo>
                                <a:pt x="0" y="2743394"/>
                              </a:lnTo>
                              <a:close/>
                            </a:path>
                          </a:pathLst>
                        </a:custGeom>
                        <a:blipFill dpi="0" rotWithShape="1">
                          <a:blip r:embed="rId14">
                            <a:extLst>
                              <a:ext uri="{28A0092B-C50C-407E-A947-70E740481C1C}">
                                <a14:useLocalDpi xmlns:a14="http://schemas.microsoft.com/office/drawing/2010/main" val="0"/>
                              </a:ext>
                            </a:extLst>
                          </a:blip>
                          <a:srcRect/>
                          <a:stretch>
                            <a:fillRect/>
                          </a:stretch>
                        </a:blipFill>
                        <a:ln>
                          <a:solidFill>
                            <a:srgbClr val="F7284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23E349F" id="Rectángulo 35" o:spid="_x0000_s1026" style="position:absolute;margin-left:-337.5pt;margin-top:268.5pt;width:426.2pt;height:448.6pt;z-index:251675648;visibility:visible;mso-wrap-style:square;mso-wrap-distance-left:9pt;mso-wrap-distance-top:0;mso-wrap-distance-right:9pt;mso-wrap-distance-bottom:0;mso-position-horizontal:absolute;mso-position-horizontal-relative:text;mso-position-vertical:absolute;mso-position-vertical-relative:text;v-text-anchor:middle" coordsize="5412938,5150479" o:gfxdata="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" path="m,2743394l3555065,,5412938,2405547,1839253,5150479,,2743394xe" strokecolor="#f7284f" strokeweight="2pt">
                <v:fill r:id="rId15" o:title="" recolor="t" rotate="t" type="frame"/>
                <v:path arrowok="t" o:connecttype="custom" o:connectlocs="0,3034615;3554935,0;5412740,2660904;1839186,5697220;0,3034615" o:connectangles="0,0,0,0,0"/>
              </v:shape>
            </w:pict>
          </mc:Fallback>
        </mc:AlternateContent>
      </w:r>
      <w:r w:rsidRPr="0066007E">
        <w:rPr>
          <w:rFonts w:cs="Calibri Light"/>
          <w:noProof/>
        </w:rPr>
        <mc:AlternateContent>
          <mc:Choice Requires="wps">
            <w:drawing>
              <wp:anchor distT="0" distB="0" distL="114300" distR="114300" simplePos="0" relativeHeight="251676672" behindDoc="0" locked="0" layoutInCell="1" allowOverlap="1" wp14:anchorId="00DC9393" wp14:editId="7F177390">
                <wp:simplePos x="0" y="0"/>
                <wp:positionH relativeFrom="column">
                  <wp:posOffset>-528074</wp:posOffset>
                </wp:positionH>
                <wp:positionV relativeFrom="paragraph">
                  <wp:posOffset>203200</wp:posOffset>
                </wp:positionV>
                <wp:extent cx="5471160" cy="5697220"/>
                <wp:effectExtent l="0" t="0" r="15240" b="17780"/>
                <wp:wrapNone/>
                <wp:docPr id="37" name="Rectángulo 35"/>
                <wp:cNvGraphicFramePr/>
                <a:graphic xmlns:a="http://schemas.openxmlformats.org/drawingml/2006/main">
                  <a:graphicData uri="http://schemas.microsoft.com/office/word/2010/wordprocessingShape">
                    <wps:wsp>
                      <wps:cNvSpPr/>
                      <wps:spPr>
                        <a:xfrm>
                          <a:off x="0" y="0"/>
                          <a:ext cx="5471160" cy="5697220"/>
                        </a:xfrm>
                        <a:custGeom>
                          <a:avLst/>
                          <a:gdLst>
                            <a:gd name="connsiteX0" fmla="*/ 0 w 4740275"/>
                            <a:gd name="connsiteY0" fmla="*/ 0 h 2560320"/>
                            <a:gd name="connsiteX1" fmla="*/ 4740275 w 4740275"/>
                            <a:gd name="connsiteY1" fmla="*/ 0 h 2560320"/>
                            <a:gd name="connsiteX2" fmla="*/ 4740275 w 4740275"/>
                            <a:gd name="connsiteY2" fmla="*/ 2560320 h 2560320"/>
                            <a:gd name="connsiteX3" fmla="*/ 0 w 4740275"/>
                            <a:gd name="connsiteY3" fmla="*/ 2560320 h 2560320"/>
                            <a:gd name="connsiteX4" fmla="*/ 0 w 4740275"/>
                            <a:gd name="connsiteY4" fmla="*/ 0 h 2560320"/>
                            <a:gd name="connsiteX0" fmla="*/ 0 w 4740275"/>
                            <a:gd name="connsiteY0" fmla="*/ 0 h 3826413"/>
                            <a:gd name="connsiteX1" fmla="*/ 4740275 w 4740275"/>
                            <a:gd name="connsiteY1" fmla="*/ 0 h 3826413"/>
                            <a:gd name="connsiteX2" fmla="*/ 4740275 w 4740275"/>
                            <a:gd name="connsiteY2" fmla="*/ 2560320 h 3826413"/>
                            <a:gd name="connsiteX3" fmla="*/ 1477108 w 4740275"/>
                            <a:gd name="connsiteY3" fmla="*/ 3826413 h 3826413"/>
                            <a:gd name="connsiteX4" fmla="*/ 0 w 4740275"/>
                            <a:gd name="connsiteY4" fmla="*/ 0 h 3826413"/>
                            <a:gd name="connsiteX0" fmla="*/ 0 w 5246712"/>
                            <a:gd name="connsiteY0" fmla="*/ 1139643 h 3826413"/>
                            <a:gd name="connsiteX1" fmla="*/ 5246712 w 5246712"/>
                            <a:gd name="connsiteY1" fmla="*/ 0 h 3826413"/>
                            <a:gd name="connsiteX2" fmla="*/ 5246712 w 5246712"/>
                            <a:gd name="connsiteY2" fmla="*/ 2560320 h 3826413"/>
                            <a:gd name="connsiteX3" fmla="*/ 1983545 w 5246712"/>
                            <a:gd name="connsiteY3" fmla="*/ 3826413 h 3826413"/>
                            <a:gd name="connsiteX4" fmla="*/ 0 w 5246712"/>
                            <a:gd name="connsiteY4" fmla="*/ 1139643 h 3826413"/>
                            <a:gd name="connsiteX0" fmla="*/ 0 w 5246712"/>
                            <a:gd name="connsiteY0" fmla="*/ 2602889 h 5289659"/>
                            <a:gd name="connsiteX1" fmla="*/ 3530549 w 5246712"/>
                            <a:gd name="connsiteY1" fmla="*/ 0 h 5289659"/>
                            <a:gd name="connsiteX2" fmla="*/ 5246712 w 5246712"/>
                            <a:gd name="connsiteY2" fmla="*/ 4023566 h 5289659"/>
                            <a:gd name="connsiteX3" fmla="*/ 1983545 w 5246712"/>
                            <a:gd name="connsiteY3" fmla="*/ 5289659 h 5289659"/>
                            <a:gd name="connsiteX4" fmla="*/ 0 w 5246712"/>
                            <a:gd name="connsiteY4" fmla="*/ 2602889 h 5289659"/>
                            <a:gd name="connsiteX0" fmla="*/ 0 w 5767188"/>
                            <a:gd name="connsiteY0" fmla="*/ 2602889 h 5289659"/>
                            <a:gd name="connsiteX1" fmla="*/ 3530549 w 5767188"/>
                            <a:gd name="connsiteY1" fmla="*/ 0 h 5289659"/>
                            <a:gd name="connsiteX2" fmla="*/ 5767188 w 5767188"/>
                            <a:gd name="connsiteY2" fmla="*/ 2462020 h 5289659"/>
                            <a:gd name="connsiteX3" fmla="*/ 1983545 w 5767188"/>
                            <a:gd name="connsiteY3" fmla="*/ 5289659 h 5289659"/>
                            <a:gd name="connsiteX4" fmla="*/ 0 w 5767188"/>
                            <a:gd name="connsiteY4" fmla="*/ 2602889 h 5289659"/>
                            <a:gd name="connsiteX0" fmla="*/ 0 w 5499897"/>
                            <a:gd name="connsiteY0" fmla="*/ 2602889 h 5289659"/>
                            <a:gd name="connsiteX1" fmla="*/ 3530549 w 5499897"/>
                            <a:gd name="connsiteY1" fmla="*/ 0 h 5289659"/>
                            <a:gd name="connsiteX2" fmla="*/ 5499897 w 5499897"/>
                            <a:gd name="connsiteY2" fmla="*/ 2518292 h 5289659"/>
                            <a:gd name="connsiteX3" fmla="*/ 1983545 w 5499897"/>
                            <a:gd name="connsiteY3" fmla="*/ 5289659 h 5289659"/>
                            <a:gd name="connsiteX4" fmla="*/ 0 w 5499897"/>
                            <a:gd name="connsiteY4" fmla="*/ 2602889 h 5289659"/>
                            <a:gd name="connsiteX0" fmla="*/ 0 w 5499897"/>
                            <a:gd name="connsiteY0" fmla="*/ 2602889 h 5359999"/>
                            <a:gd name="connsiteX1" fmla="*/ 3530549 w 5499897"/>
                            <a:gd name="connsiteY1" fmla="*/ 0 h 5359999"/>
                            <a:gd name="connsiteX2" fmla="*/ 5499897 w 5499897"/>
                            <a:gd name="connsiteY2" fmla="*/ 2518292 h 5359999"/>
                            <a:gd name="connsiteX3" fmla="*/ 1997614 w 5499897"/>
                            <a:gd name="connsiteY3" fmla="*/ 5359999 h 5359999"/>
                            <a:gd name="connsiteX4" fmla="*/ 0 w 5499897"/>
                            <a:gd name="connsiteY4" fmla="*/ 2602889 h 5359999"/>
                            <a:gd name="connsiteX0" fmla="*/ 0 w 5457693"/>
                            <a:gd name="connsiteY0" fmla="*/ 2799859 h 5359999"/>
                            <a:gd name="connsiteX1" fmla="*/ 3488345 w 5457693"/>
                            <a:gd name="connsiteY1" fmla="*/ 0 h 5359999"/>
                            <a:gd name="connsiteX2" fmla="*/ 5457693 w 5457693"/>
                            <a:gd name="connsiteY2" fmla="*/ 2518292 h 5359999"/>
                            <a:gd name="connsiteX3" fmla="*/ 1955410 w 5457693"/>
                            <a:gd name="connsiteY3" fmla="*/ 5359999 h 5359999"/>
                            <a:gd name="connsiteX4" fmla="*/ 0 w 5457693"/>
                            <a:gd name="connsiteY4" fmla="*/ 2799859 h 5359999"/>
                            <a:gd name="connsiteX0" fmla="*/ 0 w 5524413"/>
                            <a:gd name="connsiteY0" fmla="*/ 2827998 h 5359999"/>
                            <a:gd name="connsiteX1" fmla="*/ 3555065 w 5524413"/>
                            <a:gd name="connsiteY1" fmla="*/ 0 h 5359999"/>
                            <a:gd name="connsiteX2" fmla="*/ 5524413 w 5524413"/>
                            <a:gd name="connsiteY2" fmla="*/ 2518292 h 5359999"/>
                            <a:gd name="connsiteX3" fmla="*/ 2022130 w 5524413"/>
                            <a:gd name="connsiteY3" fmla="*/ 5359999 h 5359999"/>
                            <a:gd name="connsiteX4" fmla="*/ 0 w 5524413"/>
                            <a:gd name="connsiteY4" fmla="*/ 2827998 h 5359999"/>
                            <a:gd name="connsiteX0" fmla="*/ 0 w 5524413"/>
                            <a:gd name="connsiteY0" fmla="*/ 2827998 h 5233440"/>
                            <a:gd name="connsiteX1" fmla="*/ 3555065 w 5524413"/>
                            <a:gd name="connsiteY1" fmla="*/ 0 h 5233440"/>
                            <a:gd name="connsiteX2" fmla="*/ 5524413 w 5524413"/>
                            <a:gd name="connsiteY2" fmla="*/ 2518292 h 5233440"/>
                            <a:gd name="connsiteX3" fmla="*/ 1839253 w 5524413"/>
                            <a:gd name="connsiteY3" fmla="*/ 5233440 h 5233440"/>
                            <a:gd name="connsiteX4" fmla="*/ 0 w 5524413"/>
                            <a:gd name="connsiteY4" fmla="*/ 2827998 h 5233440"/>
                            <a:gd name="connsiteX0" fmla="*/ 0 w 5060186"/>
                            <a:gd name="connsiteY0" fmla="*/ 2827998 h 5233440"/>
                            <a:gd name="connsiteX1" fmla="*/ 3555065 w 5060186"/>
                            <a:gd name="connsiteY1" fmla="*/ 0 h 5233440"/>
                            <a:gd name="connsiteX2" fmla="*/ 5060186 w 5060186"/>
                            <a:gd name="connsiteY2" fmla="*/ 2419799 h 5233440"/>
                            <a:gd name="connsiteX3" fmla="*/ 1839253 w 5060186"/>
                            <a:gd name="connsiteY3" fmla="*/ 5233440 h 5233440"/>
                            <a:gd name="connsiteX4" fmla="*/ 0 w 5060186"/>
                            <a:gd name="connsiteY4" fmla="*/ 2827998 h 5233440"/>
                            <a:gd name="connsiteX0" fmla="*/ 0 w 5412938"/>
                            <a:gd name="connsiteY0" fmla="*/ 2827998 h 5233440"/>
                            <a:gd name="connsiteX1" fmla="*/ 3555065 w 5412938"/>
                            <a:gd name="connsiteY1" fmla="*/ 0 h 5233440"/>
                            <a:gd name="connsiteX2" fmla="*/ 5412938 w 5412938"/>
                            <a:gd name="connsiteY2" fmla="*/ 2490151 h 5233440"/>
                            <a:gd name="connsiteX3" fmla="*/ 1839253 w 5412938"/>
                            <a:gd name="connsiteY3" fmla="*/ 5233440 h 5233440"/>
                            <a:gd name="connsiteX4" fmla="*/ 0 w 5412938"/>
                            <a:gd name="connsiteY4" fmla="*/ 2827998 h 5233440"/>
                            <a:gd name="connsiteX0" fmla="*/ 0 w 5412938"/>
                            <a:gd name="connsiteY0" fmla="*/ 2827998 h 5233440"/>
                            <a:gd name="connsiteX1" fmla="*/ 3555065 w 5412938"/>
                            <a:gd name="connsiteY1" fmla="*/ 0 h 5233440"/>
                            <a:gd name="connsiteX2" fmla="*/ 5412938 w 5412938"/>
                            <a:gd name="connsiteY2" fmla="*/ 2490151 h 5233440"/>
                            <a:gd name="connsiteX3" fmla="*/ 1839253 w 5412938"/>
                            <a:gd name="connsiteY3" fmla="*/ 5233440 h 5233440"/>
                            <a:gd name="connsiteX4" fmla="*/ 0 w 5412938"/>
                            <a:gd name="connsiteY4" fmla="*/ 2827998 h 5233440"/>
                            <a:gd name="connsiteX0" fmla="*/ 0 w 5412938"/>
                            <a:gd name="connsiteY0" fmla="*/ 2631012 h 5036454"/>
                            <a:gd name="connsiteX1" fmla="*/ 3414384 w 5412938"/>
                            <a:gd name="connsiteY1" fmla="*/ 0 h 5036454"/>
                            <a:gd name="connsiteX2" fmla="*/ 5412938 w 5412938"/>
                            <a:gd name="connsiteY2" fmla="*/ 2293165 h 5036454"/>
                            <a:gd name="connsiteX3" fmla="*/ 1839253 w 5412938"/>
                            <a:gd name="connsiteY3" fmla="*/ 5036454 h 5036454"/>
                            <a:gd name="connsiteX4" fmla="*/ 0 w 5412938"/>
                            <a:gd name="connsiteY4" fmla="*/ 2631012 h 5036454"/>
                            <a:gd name="connsiteX0" fmla="*/ 0 w 5412938"/>
                            <a:gd name="connsiteY0" fmla="*/ 2743394 h 5148836"/>
                            <a:gd name="connsiteX1" fmla="*/ 3555065 w 5412938"/>
                            <a:gd name="connsiteY1" fmla="*/ 0 h 5148836"/>
                            <a:gd name="connsiteX2" fmla="*/ 5412938 w 5412938"/>
                            <a:gd name="connsiteY2" fmla="*/ 2405547 h 5148836"/>
                            <a:gd name="connsiteX3" fmla="*/ 1839253 w 5412938"/>
                            <a:gd name="connsiteY3" fmla="*/ 5148836 h 5148836"/>
                            <a:gd name="connsiteX4" fmla="*/ 0 w 5412938"/>
                            <a:gd name="connsiteY4" fmla="*/ 2743394 h 5148836"/>
                            <a:gd name="connsiteX0" fmla="*/ 0 w 5412938"/>
                            <a:gd name="connsiteY0" fmla="*/ 2743394 h 5149975"/>
                            <a:gd name="connsiteX1" fmla="*/ 3555065 w 5412938"/>
                            <a:gd name="connsiteY1" fmla="*/ 0 h 5149975"/>
                            <a:gd name="connsiteX2" fmla="*/ 5412938 w 5412938"/>
                            <a:gd name="connsiteY2" fmla="*/ 2405547 h 5149975"/>
                            <a:gd name="connsiteX3" fmla="*/ 1881458 w 5412938"/>
                            <a:gd name="connsiteY3" fmla="*/ 5149975 h 5149975"/>
                            <a:gd name="connsiteX4" fmla="*/ 0 w 5412938"/>
                            <a:gd name="connsiteY4" fmla="*/ 2743394 h 5149975"/>
                            <a:gd name="connsiteX0" fmla="*/ 0 w 5412938"/>
                            <a:gd name="connsiteY0" fmla="*/ 2743394 h 5150479"/>
                            <a:gd name="connsiteX1" fmla="*/ 3555065 w 5412938"/>
                            <a:gd name="connsiteY1" fmla="*/ 0 h 5150479"/>
                            <a:gd name="connsiteX2" fmla="*/ 5412938 w 5412938"/>
                            <a:gd name="connsiteY2" fmla="*/ 2405547 h 5150479"/>
                            <a:gd name="connsiteX3" fmla="*/ 1839253 w 5412938"/>
                            <a:gd name="connsiteY3" fmla="*/ 5150479 h 5150479"/>
                            <a:gd name="connsiteX4" fmla="*/ 0 w 5412938"/>
                            <a:gd name="connsiteY4" fmla="*/ 2743394 h 5150479"/>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5412938" h="5150479">
                              <a:moveTo>
                                <a:pt x="0" y="2743394"/>
                              </a:moveTo>
                              <a:lnTo>
                                <a:pt x="3555065" y="0"/>
                              </a:lnTo>
                              <a:lnTo>
                                <a:pt x="5412938" y="2405547"/>
                              </a:lnTo>
                              <a:lnTo>
                                <a:pt x="1839253" y="5150479"/>
                              </a:lnTo>
                              <a:lnTo>
                                <a:pt x="0" y="2743394"/>
                              </a:lnTo>
                              <a:close/>
                            </a:path>
                          </a:pathLst>
                        </a:custGeom>
                        <a:blipFill dpi="0" rotWithShape="1">
                          <a:blip r:embed="rId16">
                            <a:extLst>
                              <a:ext uri="{28A0092B-C50C-407E-A947-70E740481C1C}">
                                <a14:useLocalDpi xmlns:a14="http://schemas.microsoft.com/office/drawing/2010/main" val="0"/>
                              </a:ext>
                            </a:extLst>
                          </a:blip>
                          <a:srcRect/>
                          <a:stretch>
                            <a:fillRect/>
                          </a:stretch>
                        </a:blipFill>
                        <a:ln>
                          <a:solidFill>
                            <a:srgbClr val="2DB3BA"/>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shape w14:anchorId="7EC09591" id="Rectángulo 35" o:spid="_x0000_s1026" style="position:absolute;margin-left:-41.6pt;margin-top:16pt;width:430.8pt;height:448.6pt;z-index:251676672;visibility:visible;mso-wrap-style:square;mso-wrap-distance-left:9pt;mso-wrap-distance-top:0;mso-wrap-distance-right:9pt;mso-wrap-distance-bottom:0;mso-position-horizontal:absolute;mso-position-horizontal-relative:text;mso-position-vertical:absolute;mso-position-vertical-relative:text;v-text-anchor:middle" coordsize="5412938,5150479" o:gfxdata="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" path="m,2743394l3555065,,5412938,2405547,1839253,5150479,,2743394xe" strokecolor="#2db3ba" strokeweight="2pt">
                <v:fill r:id="rId17" o:title="" recolor="t" rotate="t" type="frame"/>
                <v:path arrowok="t" o:connecttype="custom" o:connectlocs="0,3034615;3593304,0;5471160,2660904;1859036,5697220;0,3034615" o:connectangles="0,0,0,0,0"/>
              </v:shape>
            </w:pict>
          </mc:Fallback>
        </mc:AlternateContent>
      </w:r>
      <w:r w:rsidRPr="009E42F6">
        <w:rPr>
          <w:rFonts w:cstheme="majorHAnsi"/>
          <w:noProof/>
        </w:rPr>
        <mc:AlternateContent>
          <mc:Choice Requires="wps">
            <w:drawing>
              <wp:anchor distT="45720" distB="45720" distL="114300" distR="114300" simplePos="0" relativeHeight="251667456" behindDoc="0" locked="0" layoutInCell="1" allowOverlap="1" wp14:anchorId="6ECCE628" wp14:editId="27825AFE">
                <wp:simplePos x="0" y="0"/>
                <wp:positionH relativeFrom="page">
                  <wp:posOffset>5151120</wp:posOffset>
                </wp:positionH>
                <wp:positionV relativeFrom="paragraph">
                  <wp:posOffset>8311894</wp:posOffset>
                </wp:positionV>
                <wp:extent cx="2567940" cy="563880"/>
                <wp:effectExtent l="0" t="0" r="3810" b="7620"/>
                <wp:wrapNone/>
                <wp:docPr id="1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7940" cy="563880"/>
                        </a:xfrm>
                        <a:prstGeom prst="rect">
                          <a:avLst/>
                        </a:prstGeom>
                        <a:solidFill>
                          <a:srgbClr val="FFFFFF"/>
                        </a:solidFill>
                        <a:ln w="9525">
                          <a:noFill/>
                          <a:miter lim="800000"/>
                          <a:headEnd/>
                          <a:tailEnd/>
                        </a:ln>
                      </wps:spPr>
                      <wps:txbx>
                        <w:txbxContent>
                          <w:p w14:paraId="07B19D24" w14:textId="77777777" w:rsidR="00F3199F" w:rsidRPr="00837545" w:rsidRDefault="00F3199F" w:rsidP="0066007E">
                            <w:pPr>
                              <w:jc w:val="left"/>
                              <w:rPr>
                                <w:rFonts w:eastAsiaTheme="majorEastAsia" w:cs="Calibri Light"/>
                                <w:b/>
                                <w:noProof/>
                                <w:color w:val="1E6DB5"/>
                                <w:kern w:val="28"/>
                                <w:sz w:val="22"/>
                                <w:szCs w:val="32"/>
                                <w:lang w:bidi="es-ES"/>
                              </w:rPr>
                            </w:pPr>
                          </w:p>
                          <w:p w14:paraId="43E62287" w14:textId="77777777" w:rsidR="00F3199F" w:rsidRPr="00837545" w:rsidRDefault="00F3199F" w:rsidP="0066007E">
                            <w:pPr>
                              <w:jc w:val="left"/>
                              <w:rPr>
                                <w:rFonts w:asciiTheme="majorHAnsi" w:eastAsiaTheme="majorEastAsia" w:hAnsiTheme="majorHAnsi" w:cstheme="majorHAnsi"/>
                                <w:b/>
                                <w:noProof/>
                                <w:color w:val="1E6DB5"/>
                                <w:kern w:val="28"/>
                                <w:sz w:val="36"/>
                                <w:szCs w:val="40"/>
                                <w:lang w:bidi="es-ES"/>
                              </w:rPr>
                            </w:pPr>
                            <w:r w:rsidRPr="00837545">
                              <w:rPr>
                                <w:rFonts w:asciiTheme="majorHAnsi" w:eastAsiaTheme="majorEastAsia" w:hAnsiTheme="majorHAnsi" w:cstheme="majorHAnsi"/>
                                <w:b/>
                                <w:noProof/>
                                <w:color w:val="1E6DB5"/>
                                <w:kern w:val="28"/>
                                <w:sz w:val="36"/>
                                <w:szCs w:val="40"/>
                                <w:lang w:bidi="es-ES"/>
                              </w:rPr>
                              <w:t>www.somacorchile.cl</w:t>
                            </w:r>
                          </w:p>
                          <w:p w14:paraId="6EC77493" w14:textId="77777777" w:rsidR="00F3199F" w:rsidRPr="00837545" w:rsidRDefault="00F3199F" w:rsidP="0066007E">
                            <w:pPr>
                              <w:jc w:val="left"/>
                              <w:rPr>
                                <w:rFonts w:asciiTheme="majorHAnsi" w:eastAsiaTheme="majorEastAsia" w:hAnsiTheme="majorHAnsi" w:cstheme="majorHAnsi"/>
                                <w:b/>
                                <w:noProof/>
                                <w:color w:val="1E6DB5"/>
                                <w:kern w:val="28"/>
                                <w:sz w:val="36"/>
                                <w:szCs w:val="40"/>
                                <w:lang w:bidi="es-ES"/>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CCE628" id="_x0000_s1027" type="#_x0000_t202" style="position:absolute;left:0;text-align:left;margin-left:405.6pt;margin-top:654.5pt;width:202.2pt;height:44.4pt;z-index:251667456;visibility:visible;mso-wrap-style:square;mso-width-percent:0;mso-height-percent:0;mso-wrap-distance-left:9pt;mso-wrap-distance-top:3.6pt;mso-wrap-distance-right:9pt;mso-wrap-distance-bottom:3.6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" stroked="f">
                <v:textbox>
                  <w:txbxContent>
                    <w:p w14:paraId="07B19D24" w14:textId="77777777" w:rsidR="00F3199F" w:rsidRPr="00837545" w:rsidRDefault="00F3199F" w:rsidP="0066007E">
                      <w:pPr>
                        <w:jc w:val="left"/>
                        <w:rPr>
                          <w:rFonts w:eastAsiaTheme="majorEastAsia" w:cs="Calibri Light"/>
                          <w:b/>
                          <w:noProof/>
                          <w:color w:val="1E6DB5"/>
                          <w:kern w:val="28"/>
                          <w:sz w:val="22"/>
                          <w:szCs w:val="32"/>
                          <w:lang w:bidi="es-ES"/>
                        </w:rPr>
                      </w:pPr>
                    </w:p>
                    <w:p w14:paraId="43E62287" w14:textId="77777777" w:rsidR="00F3199F" w:rsidRPr="00837545" w:rsidRDefault="00F3199F" w:rsidP="0066007E">
                      <w:pPr>
                        <w:jc w:val="left"/>
                        <w:rPr>
                          <w:rFonts w:asciiTheme="majorHAnsi" w:eastAsiaTheme="majorEastAsia" w:hAnsiTheme="majorHAnsi" w:cstheme="majorHAnsi"/>
                          <w:b/>
                          <w:noProof/>
                          <w:color w:val="1E6DB5"/>
                          <w:kern w:val="28"/>
                          <w:sz w:val="36"/>
                          <w:szCs w:val="40"/>
                          <w:lang w:bidi="es-ES"/>
                        </w:rPr>
                      </w:pPr>
                      <w:r w:rsidRPr="00837545">
                        <w:rPr>
                          <w:rFonts w:asciiTheme="majorHAnsi" w:eastAsiaTheme="majorEastAsia" w:hAnsiTheme="majorHAnsi" w:cstheme="majorHAnsi"/>
                          <w:b/>
                          <w:noProof/>
                          <w:color w:val="1E6DB5"/>
                          <w:kern w:val="28"/>
                          <w:sz w:val="36"/>
                          <w:szCs w:val="40"/>
                          <w:lang w:bidi="es-ES"/>
                        </w:rPr>
                        <w:t>www.somacorchile.cl</w:t>
                      </w:r>
                    </w:p>
                    <w:p w14:paraId="6EC77493" w14:textId="77777777" w:rsidR="00F3199F" w:rsidRPr="00837545" w:rsidRDefault="00F3199F" w:rsidP="0066007E">
                      <w:pPr>
                        <w:jc w:val="left"/>
                        <w:rPr>
                          <w:rFonts w:asciiTheme="majorHAnsi" w:eastAsiaTheme="majorEastAsia" w:hAnsiTheme="majorHAnsi" w:cstheme="majorHAnsi"/>
                          <w:b/>
                          <w:noProof/>
                          <w:color w:val="1E6DB5"/>
                          <w:kern w:val="28"/>
                          <w:sz w:val="36"/>
                          <w:szCs w:val="40"/>
                          <w:lang w:bidi="es-ES"/>
                        </w:rPr>
                      </w:pPr>
                    </w:p>
                  </w:txbxContent>
                </v:textbox>
                <w10:wrap anchorx="page"/>
              </v:shape>
            </w:pict>
          </mc:Fallback>
        </mc:AlternateContent>
      </w:r>
      <w:r w:rsidR="00576DA8">
        <w:rPr>
          <w:noProof/>
        </w:rPr>
        <w:pict w14:anchorId="1A1C1959">
          <v:shape id="_x0000_s1032" type="#_x0000_t75" style="position:absolute;left:0;text-align:left;margin-left:-85.05pt;margin-top:692.55pt;width:610.85pt;height:14.85pt;z-index:251672576;mso-position-horizontal-relative:text;mso-position-vertical-relative:text;mso-width-relative:page;mso-height-relative:page">
            <v:imagedata r:id="rId18" o:title="Barra encabezado_Ver2"/>
          </v:shape>
        </w:pict>
      </w:r>
      <w:r>
        <w:rPr>
          <w:rFonts w:cstheme="majorHAnsi"/>
          <w:noProof/>
        </w:rPr>
        <w:drawing>
          <wp:anchor distT="0" distB="0" distL="114300" distR="114300" simplePos="0" relativeHeight="251670528" behindDoc="0" locked="0" layoutInCell="1" allowOverlap="1" wp14:anchorId="74CB2030" wp14:editId="4EE99212">
            <wp:simplePos x="0" y="0"/>
            <wp:positionH relativeFrom="column">
              <wp:posOffset>-6078</wp:posOffset>
            </wp:positionH>
            <wp:positionV relativeFrom="paragraph">
              <wp:posOffset>9868716</wp:posOffset>
            </wp:positionV>
            <wp:extent cx="7858760" cy="194945"/>
            <wp:effectExtent l="0" t="0" r="8890" b="0"/>
            <wp:wrapNone/>
            <wp:docPr id="18" name="Imagen 18" descr="C:\Users\Usuario\AppData\Local\Microsoft\Windows\INetCache\Content.Word\Barra encabezado_V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Microsoft\Windows\INetCache\Content.Word\Barra encabezado_Ver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58760" cy="194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ajorHAnsi"/>
          <w:noProof/>
        </w:rPr>
        <w:drawing>
          <wp:anchor distT="0" distB="0" distL="114300" distR="114300" simplePos="0" relativeHeight="251669504" behindDoc="0" locked="0" layoutInCell="1" allowOverlap="1" wp14:anchorId="74CB2030" wp14:editId="7195A789">
            <wp:simplePos x="0" y="0"/>
            <wp:positionH relativeFrom="column">
              <wp:posOffset>0</wp:posOffset>
            </wp:positionH>
            <wp:positionV relativeFrom="paragraph">
              <wp:posOffset>9863455</wp:posOffset>
            </wp:positionV>
            <wp:extent cx="7858760" cy="194945"/>
            <wp:effectExtent l="0" t="0" r="8890" b="0"/>
            <wp:wrapNone/>
            <wp:docPr id="16" name="Imagen 16" descr="C:\Users\Usuario\AppData\Local\Microsoft\Windows\INetCache\Content.Word\Barra encabezado_V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Usuario\AppData\Local\Microsoft\Windows\INetCache\Content.Word\Barra encabezado_Ver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58760" cy="19494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heme="majorHAnsi"/>
          <w:noProof/>
        </w:rPr>
        <w:drawing>
          <wp:anchor distT="0" distB="0" distL="114300" distR="114300" simplePos="0" relativeHeight="251668480" behindDoc="0" locked="0" layoutInCell="1" allowOverlap="1" wp14:anchorId="74CB2030" wp14:editId="57FB5DB5">
            <wp:simplePos x="0" y="0"/>
            <wp:positionH relativeFrom="column">
              <wp:posOffset>0</wp:posOffset>
            </wp:positionH>
            <wp:positionV relativeFrom="paragraph">
              <wp:posOffset>9863455</wp:posOffset>
            </wp:positionV>
            <wp:extent cx="7858760" cy="194945"/>
            <wp:effectExtent l="0" t="0" r="8890" b="0"/>
            <wp:wrapNone/>
            <wp:docPr id="15" name="Imagen 15" descr="C:\Users\Usuario\AppData\Local\Microsoft\Windows\INetCache\Content.Word\Barra encabezado_V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uario\AppData\Local\Microsoft\Windows\INetCache\Content.Word\Barra encabezado_Ver2.jp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7858760" cy="194945"/>
                    </a:xfrm>
                    <a:prstGeom prst="rect">
                      <a:avLst/>
                    </a:prstGeom>
                    <a:noFill/>
                    <a:ln>
                      <a:noFill/>
                    </a:ln>
                  </pic:spPr>
                </pic:pic>
              </a:graphicData>
            </a:graphic>
            <wp14:sizeRelH relativeFrom="page">
              <wp14:pctWidth>0</wp14:pctWidth>
            </wp14:sizeRelH>
            <wp14:sizeRelV relativeFrom="page">
              <wp14:pctHeight>0</wp14:pctHeight>
            </wp14:sizeRelV>
          </wp:anchor>
        </w:drawing>
      </w:r>
      <w:r w:rsidR="00D077E9" w:rsidRPr="002954AA">
        <w:rPr>
          <w:rFonts w:cs="Calibri Light"/>
          <w:noProof/>
          <w:lang w:bidi="es-ES"/>
        </w:rPr>
        <w:br w:type="page"/>
      </w:r>
      <w:bookmarkStart w:id="0" w:name="_Toc172633560"/>
      <w:bookmarkStart w:id="1" w:name="_Toc176878012"/>
      <w:bookmarkStart w:id="2" w:name="_Toc182786735"/>
      <w:bookmarkStart w:id="3" w:name="_Toc182817818"/>
    </w:p>
    <w:bookmarkStart w:id="4" w:name="_Toc207046701" w:displacedByCustomXml="next"/>
    <w:bookmarkStart w:id="5" w:name="_Toc200465328" w:displacedByCustomXml="next"/>
    <w:bookmarkStart w:id="6" w:name="_Toc200536062" w:displacedByCustomXml="next"/>
    <w:sdt>
      <w:sdtPr>
        <w:rPr>
          <w:rFonts w:ascii="Arial" w:eastAsiaTheme="minorEastAsia" w:hAnsi="Arial" w:cstheme="minorBidi"/>
          <w:b w:val="0"/>
          <w:bCs w:val="0"/>
          <w:noProof w:val="0"/>
          <w:color w:val="auto"/>
          <w:kern w:val="0"/>
          <w:sz w:val="24"/>
          <w:szCs w:val="22"/>
          <w:lang w:bidi="ar-SA"/>
        </w:rPr>
        <w:id w:val="-821034042"/>
        <w:docPartObj>
          <w:docPartGallery w:val="Table of Contents"/>
          <w:docPartUnique/>
        </w:docPartObj>
      </w:sdtPr>
      <w:sdtEndPr>
        <w:rPr>
          <w:rFonts w:cs="Arial"/>
        </w:rPr>
      </w:sdtEndPr>
      <w:sdtContent>
        <w:p w14:paraId="6871B7C7" w14:textId="283D0E4A" w:rsidR="00F47BB0" w:rsidRPr="003A5AC6" w:rsidRDefault="00F47BB0" w:rsidP="00BC05F7">
          <w:pPr>
            <w:pStyle w:val="Ttulo1"/>
          </w:pPr>
          <w:r w:rsidRPr="003A5AC6">
            <w:t>ÍNDICE</w:t>
          </w:r>
          <w:bookmarkEnd w:id="6"/>
          <w:bookmarkEnd w:id="5"/>
          <w:bookmarkEnd w:id="4"/>
        </w:p>
        <w:p w14:paraId="4E220CD9" w14:textId="154537AD" w:rsidR="00896631" w:rsidRDefault="00F47BB0">
          <w:pPr>
            <w:pStyle w:val="TDC1"/>
            <w:tabs>
              <w:tab w:val="right" w:leader="dot" w:pos="8828"/>
            </w:tabs>
            <w:rPr>
              <w:rFonts w:cstheme="minorBidi"/>
              <w:b w:val="0"/>
              <w:bCs w:val="0"/>
              <w:caps w:val="0"/>
              <w:noProof/>
              <w:sz w:val="22"/>
              <w:u w:val="none"/>
              <w:lang w:val="es-CL" w:eastAsia="es-CL"/>
            </w:rPr>
          </w:pPr>
          <w:r w:rsidRPr="00650A76">
            <w:rPr>
              <w:rFonts w:asciiTheme="majorHAnsi" w:hAnsiTheme="majorHAnsi" w:cstheme="majorHAnsi"/>
              <w:sz w:val="22"/>
            </w:rPr>
            <w:fldChar w:fldCharType="begin"/>
          </w:r>
          <w:r w:rsidRPr="00650A76">
            <w:rPr>
              <w:rFonts w:asciiTheme="majorHAnsi" w:hAnsiTheme="majorHAnsi" w:cstheme="majorHAnsi"/>
              <w:sz w:val="22"/>
            </w:rPr>
            <w:instrText xml:space="preserve"> TOC \o "1-3" \h \z \u </w:instrText>
          </w:r>
          <w:r w:rsidRPr="00650A76">
            <w:rPr>
              <w:rFonts w:asciiTheme="majorHAnsi" w:hAnsiTheme="majorHAnsi" w:cstheme="majorHAnsi"/>
              <w:sz w:val="22"/>
            </w:rPr>
            <w:fldChar w:fldCharType="separate"/>
          </w:r>
          <w:hyperlink w:anchor="_Toc207046701" w:history="1">
            <w:r w:rsidR="00896631" w:rsidRPr="007C6D3E">
              <w:rPr>
                <w:rStyle w:val="Hipervnculo"/>
                <w:noProof/>
                <w:lang w:bidi="es-ES"/>
              </w:rPr>
              <w:t>ÍNDICE</w:t>
            </w:r>
            <w:r w:rsidR="00896631">
              <w:rPr>
                <w:noProof/>
                <w:webHidden/>
              </w:rPr>
              <w:tab/>
            </w:r>
            <w:r w:rsidR="00896631">
              <w:rPr>
                <w:noProof/>
                <w:webHidden/>
              </w:rPr>
              <w:fldChar w:fldCharType="begin"/>
            </w:r>
            <w:r w:rsidR="00896631">
              <w:rPr>
                <w:noProof/>
                <w:webHidden/>
              </w:rPr>
              <w:instrText xml:space="preserve"> PAGEREF _Toc207046701 \h </w:instrText>
            </w:r>
            <w:r w:rsidR="00896631">
              <w:rPr>
                <w:noProof/>
                <w:webHidden/>
              </w:rPr>
            </w:r>
            <w:r w:rsidR="00896631">
              <w:rPr>
                <w:noProof/>
                <w:webHidden/>
              </w:rPr>
              <w:fldChar w:fldCharType="separate"/>
            </w:r>
            <w:r w:rsidR="00896631">
              <w:rPr>
                <w:noProof/>
                <w:webHidden/>
              </w:rPr>
              <w:t>1</w:t>
            </w:r>
            <w:r w:rsidR="00896631">
              <w:rPr>
                <w:noProof/>
                <w:webHidden/>
              </w:rPr>
              <w:fldChar w:fldCharType="end"/>
            </w:r>
          </w:hyperlink>
          <w:bookmarkStart w:id="7" w:name="_GoBack"/>
          <w:bookmarkEnd w:id="7"/>
        </w:p>
        <w:p w14:paraId="0B53B5BB" w14:textId="02CE30B5" w:rsidR="00896631" w:rsidRDefault="00896631">
          <w:pPr>
            <w:pStyle w:val="TDC1"/>
            <w:tabs>
              <w:tab w:val="right" w:leader="dot" w:pos="8828"/>
            </w:tabs>
            <w:rPr>
              <w:rFonts w:cstheme="minorBidi"/>
              <w:b w:val="0"/>
              <w:bCs w:val="0"/>
              <w:caps w:val="0"/>
              <w:noProof/>
              <w:sz w:val="22"/>
              <w:u w:val="none"/>
              <w:lang w:val="es-CL" w:eastAsia="es-CL"/>
            </w:rPr>
          </w:pPr>
          <w:hyperlink w:anchor="_Toc207046702" w:history="1">
            <w:r w:rsidRPr="007C6D3E">
              <w:rPr>
                <w:rStyle w:val="Hipervnculo"/>
                <w:noProof/>
                <w:lang w:bidi="es-ES"/>
              </w:rPr>
              <w:t>IDENTIDAD CORPORATIVA</w:t>
            </w:r>
            <w:r>
              <w:rPr>
                <w:noProof/>
                <w:webHidden/>
              </w:rPr>
              <w:tab/>
            </w:r>
            <w:r>
              <w:rPr>
                <w:noProof/>
                <w:webHidden/>
              </w:rPr>
              <w:fldChar w:fldCharType="begin"/>
            </w:r>
            <w:r>
              <w:rPr>
                <w:noProof/>
                <w:webHidden/>
              </w:rPr>
              <w:instrText xml:space="preserve"> PAGEREF _Toc207046702 \h </w:instrText>
            </w:r>
            <w:r>
              <w:rPr>
                <w:noProof/>
                <w:webHidden/>
              </w:rPr>
            </w:r>
            <w:r>
              <w:rPr>
                <w:noProof/>
                <w:webHidden/>
              </w:rPr>
              <w:fldChar w:fldCharType="separate"/>
            </w:r>
            <w:r>
              <w:rPr>
                <w:noProof/>
                <w:webHidden/>
              </w:rPr>
              <w:t>2</w:t>
            </w:r>
            <w:r>
              <w:rPr>
                <w:noProof/>
                <w:webHidden/>
              </w:rPr>
              <w:fldChar w:fldCharType="end"/>
            </w:r>
          </w:hyperlink>
        </w:p>
        <w:p w14:paraId="256F72B2" w14:textId="708F65D5" w:rsidR="00896631" w:rsidRDefault="00896631">
          <w:pPr>
            <w:pStyle w:val="TDC1"/>
            <w:tabs>
              <w:tab w:val="right" w:leader="dot" w:pos="8828"/>
            </w:tabs>
            <w:rPr>
              <w:rFonts w:cstheme="minorBidi"/>
              <w:b w:val="0"/>
              <w:bCs w:val="0"/>
              <w:caps w:val="0"/>
              <w:noProof/>
              <w:sz w:val="22"/>
              <w:u w:val="none"/>
              <w:lang w:val="es-CL" w:eastAsia="es-CL"/>
            </w:rPr>
          </w:pPr>
          <w:hyperlink w:anchor="_Toc207046703" w:history="1">
            <w:r w:rsidRPr="007C6D3E">
              <w:rPr>
                <w:rStyle w:val="Hipervnculo"/>
                <w:noProof/>
                <w:lang w:bidi="es-ES"/>
              </w:rPr>
              <w:t>ANTECEDENTES DE LA COMPAÑÍA</w:t>
            </w:r>
            <w:r>
              <w:rPr>
                <w:noProof/>
                <w:webHidden/>
              </w:rPr>
              <w:tab/>
            </w:r>
            <w:r>
              <w:rPr>
                <w:noProof/>
                <w:webHidden/>
              </w:rPr>
              <w:fldChar w:fldCharType="begin"/>
            </w:r>
            <w:r>
              <w:rPr>
                <w:noProof/>
                <w:webHidden/>
              </w:rPr>
              <w:instrText xml:space="preserve"> PAGEREF _Toc207046703 \h </w:instrText>
            </w:r>
            <w:r>
              <w:rPr>
                <w:noProof/>
                <w:webHidden/>
              </w:rPr>
            </w:r>
            <w:r>
              <w:rPr>
                <w:noProof/>
                <w:webHidden/>
              </w:rPr>
              <w:fldChar w:fldCharType="separate"/>
            </w:r>
            <w:r>
              <w:rPr>
                <w:noProof/>
                <w:webHidden/>
              </w:rPr>
              <w:t>3</w:t>
            </w:r>
            <w:r>
              <w:rPr>
                <w:noProof/>
                <w:webHidden/>
              </w:rPr>
              <w:fldChar w:fldCharType="end"/>
            </w:r>
          </w:hyperlink>
        </w:p>
        <w:p w14:paraId="3F8FCD23" w14:textId="6CB2F492" w:rsidR="00896631" w:rsidRDefault="00896631">
          <w:pPr>
            <w:pStyle w:val="TDC2"/>
            <w:tabs>
              <w:tab w:val="left" w:pos="406"/>
              <w:tab w:val="right" w:leader="dot" w:pos="8828"/>
            </w:tabs>
            <w:rPr>
              <w:rFonts w:cstheme="minorBidi"/>
              <w:b w:val="0"/>
              <w:bCs w:val="0"/>
              <w:smallCaps w:val="0"/>
              <w:noProof/>
              <w:sz w:val="22"/>
              <w:lang w:val="es-CL" w:eastAsia="es-CL"/>
            </w:rPr>
          </w:pPr>
          <w:hyperlink w:anchor="_Toc207046704" w:history="1">
            <w:r w:rsidRPr="007C6D3E">
              <w:rPr>
                <w:rStyle w:val="Hipervnculo"/>
                <w:noProof/>
              </w:rPr>
              <w:t>1.</w:t>
            </w:r>
            <w:r>
              <w:rPr>
                <w:rFonts w:cstheme="minorBidi"/>
                <w:b w:val="0"/>
                <w:bCs w:val="0"/>
                <w:smallCaps w:val="0"/>
                <w:noProof/>
                <w:sz w:val="22"/>
                <w:lang w:val="es-CL" w:eastAsia="es-CL"/>
              </w:rPr>
              <w:tab/>
            </w:r>
            <w:r w:rsidRPr="007C6D3E">
              <w:rPr>
                <w:rStyle w:val="Hipervnculo"/>
                <w:noProof/>
              </w:rPr>
              <w:t>INFORMACIÓN CORPORATIVA</w:t>
            </w:r>
            <w:r>
              <w:rPr>
                <w:noProof/>
                <w:webHidden/>
              </w:rPr>
              <w:tab/>
            </w:r>
            <w:r>
              <w:rPr>
                <w:noProof/>
                <w:webHidden/>
              </w:rPr>
              <w:fldChar w:fldCharType="begin"/>
            </w:r>
            <w:r>
              <w:rPr>
                <w:noProof/>
                <w:webHidden/>
              </w:rPr>
              <w:instrText xml:space="preserve"> PAGEREF _Toc207046704 \h </w:instrText>
            </w:r>
            <w:r>
              <w:rPr>
                <w:noProof/>
                <w:webHidden/>
              </w:rPr>
            </w:r>
            <w:r>
              <w:rPr>
                <w:noProof/>
                <w:webHidden/>
              </w:rPr>
              <w:fldChar w:fldCharType="separate"/>
            </w:r>
            <w:r>
              <w:rPr>
                <w:noProof/>
                <w:webHidden/>
              </w:rPr>
              <w:t>3</w:t>
            </w:r>
            <w:r>
              <w:rPr>
                <w:noProof/>
                <w:webHidden/>
              </w:rPr>
              <w:fldChar w:fldCharType="end"/>
            </w:r>
          </w:hyperlink>
        </w:p>
        <w:p w14:paraId="0ABD9395" w14:textId="6F750189" w:rsidR="00896631" w:rsidRDefault="00896631">
          <w:pPr>
            <w:pStyle w:val="TDC2"/>
            <w:tabs>
              <w:tab w:val="left" w:pos="406"/>
              <w:tab w:val="right" w:leader="dot" w:pos="8828"/>
            </w:tabs>
            <w:rPr>
              <w:rFonts w:cstheme="minorBidi"/>
              <w:b w:val="0"/>
              <w:bCs w:val="0"/>
              <w:smallCaps w:val="0"/>
              <w:noProof/>
              <w:sz w:val="22"/>
              <w:lang w:val="es-CL" w:eastAsia="es-CL"/>
            </w:rPr>
          </w:pPr>
          <w:hyperlink w:anchor="_Toc207046705" w:history="1">
            <w:r w:rsidRPr="007C6D3E">
              <w:rPr>
                <w:rStyle w:val="Hipervnculo"/>
                <w:noProof/>
              </w:rPr>
              <w:t>2.</w:t>
            </w:r>
            <w:r>
              <w:rPr>
                <w:rFonts w:cstheme="minorBidi"/>
                <w:b w:val="0"/>
                <w:bCs w:val="0"/>
                <w:smallCaps w:val="0"/>
                <w:noProof/>
                <w:sz w:val="22"/>
                <w:lang w:val="es-CL" w:eastAsia="es-CL"/>
              </w:rPr>
              <w:tab/>
            </w:r>
            <w:r w:rsidRPr="007C6D3E">
              <w:rPr>
                <w:rStyle w:val="Hipervnculo"/>
                <w:noProof/>
              </w:rPr>
              <w:t>CASA MATRIZ Y SUCURSALES</w:t>
            </w:r>
            <w:r>
              <w:rPr>
                <w:noProof/>
                <w:webHidden/>
              </w:rPr>
              <w:tab/>
            </w:r>
            <w:r>
              <w:rPr>
                <w:noProof/>
                <w:webHidden/>
              </w:rPr>
              <w:fldChar w:fldCharType="begin"/>
            </w:r>
            <w:r>
              <w:rPr>
                <w:noProof/>
                <w:webHidden/>
              </w:rPr>
              <w:instrText xml:space="preserve"> PAGEREF _Toc207046705 \h </w:instrText>
            </w:r>
            <w:r>
              <w:rPr>
                <w:noProof/>
                <w:webHidden/>
              </w:rPr>
            </w:r>
            <w:r>
              <w:rPr>
                <w:noProof/>
                <w:webHidden/>
              </w:rPr>
              <w:fldChar w:fldCharType="separate"/>
            </w:r>
            <w:r>
              <w:rPr>
                <w:noProof/>
                <w:webHidden/>
              </w:rPr>
              <w:t>3</w:t>
            </w:r>
            <w:r>
              <w:rPr>
                <w:noProof/>
                <w:webHidden/>
              </w:rPr>
              <w:fldChar w:fldCharType="end"/>
            </w:r>
          </w:hyperlink>
        </w:p>
        <w:p w14:paraId="25D362C5" w14:textId="16635C2C" w:rsidR="00896631" w:rsidRDefault="00896631">
          <w:pPr>
            <w:pStyle w:val="TDC2"/>
            <w:tabs>
              <w:tab w:val="left" w:pos="406"/>
              <w:tab w:val="right" w:leader="dot" w:pos="8828"/>
            </w:tabs>
            <w:rPr>
              <w:rFonts w:cstheme="minorBidi"/>
              <w:b w:val="0"/>
              <w:bCs w:val="0"/>
              <w:smallCaps w:val="0"/>
              <w:noProof/>
              <w:sz w:val="22"/>
              <w:lang w:val="es-CL" w:eastAsia="es-CL"/>
            </w:rPr>
          </w:pPr>
          <w:hyperlink w:anchor="_Toc207046706" w:history="1">
            <w:r w:rsidRPr="007C6D3E">
              <w:rPr>
                <w:rStyle w:val="Hipervnculo"/>
                <w:noProof/>
              </w:rPr>
              <w:t>3.</w:t>
            </w:r>
            <w:r>
              <w:rPr>
                <w:rFonts w:cstheme="minorBidi"/>
                <w:b w:val="0"/>
                <w:bCs w:val="0"/>
                <w:smallCaps w:val="0"/>
                <w:noProof/>
                <w:sz w:val="22"/>
                <w:lang w:val="es-CL" w:eastAsia="es-CL"/>
              </w:rPr>
              <w:tab/>
            </w:r>
            <w:r w:rsidRPr="007C6D3E">
              <w:rPr>
                <w:rStyle w:val="Hipervnculo"/>
                <w:noProof/>
              </w:rPr>
              <w:t>ORGANIGRAMA CORPORATIVO</w:t>
            </w:r>
            <w:r>
              <w:rPr>
                <w:noProof/>
                <w:webHidden/>
              </w:rPr>
              <w:tab/>
            </w:r>
            <w:r>
              <w:rPr>
                <w:noProof/>
                <w:webHidden/>
              </w:rPr>
              <w:fldChar w:fldCharType="begin"/>
            </w:r>
            <w:r>
              <w:rPr>
                <w:noProof/>
                <w:webHidden/>
              </w:rPr>
              <w:instrText xml:space="preserve"> PAGEREF _Toc207046706 \h </w:instrText>
            </w:r>
            <w:r>
              <w:rPr>
                <w:noProof/>
                <w:webHidden/>
              </w:rPr>
            </w:r>
            <w:r>
              <w:rPr>
                <w:noProof/>
                <w:webHidden/>
              </w:rPr>
              <w:fldChar w:fldCharType="separate"/>
            </w:r>
            <w:r>
              <w:rPr>
                <w:noProof/>
                <w:webHidden/>
              </w:rPr>
              <w:t>4</w:t>
            </w:r>
            <w:r>
              <w:rPr>
                <w:noProof/>
                <w:webHidden/>
              </w:rPr>
              <w:fldChar w:fldCharType="end"/>
            </w:r>
          </w:hyperlink>
        </w:p>
        <w:p w14:paraId="3980D66A" w14:textId="50B24732" w:rsidR="00896631" w:rsidRDefault="00896631">
          <w:pPr>
            <w:pStyle w:val="TDC2"/>
            <w:tabs>
              <w:tab w:val="left" w:pos="406"/>
              <w:tab w:val="right" w:leader="dot" w:pos="8828"/>
            </w:tabs>
            <w:rPr>
              <w:rFonts w:cstheme="minorBidi"/>
              <w:b w:val="0"/>
              <w:bCs w:val="0"/>
              <w:smallCaps w:val="0"/>
              <w:noProof/>
              <w:sz w:val="22"/>
              <w:lang w:val="es-CL" w:eastAsia="es-CL"/>
            </w:rPr>
          </w:pPr>
          <w:hyperlink w:anchor="_Toc207046707" w:history="1">
            <w:r w:rsidRPr="007C6D3E">
              <w:rPr>
                <w:rStyle w:val="Hipervnculo"/>
                <w:noProof/>
              </w:rPr>
              <w:t>4.</w:t>
            </w:r>
            <w:r>
              <w:rPr>
                <w:rFonts w:cstheme="minorBidi"/>
                <w:b w:val="0"/>
                <w:bCs w:val="0"/>
                <w:smallCaps w:val="0"/>
                <w:noProof/>
                <w:sz w:val="22"/>
                <w:lang w:val="es-CL" w:eastAsia="es-CL"/>
              </w:rPr>
              <w:tab/>
            </w:r>
            <w:r w:rsidRPr="007C6D3E">
              <w:rPr>
                <w:rStyle w:val="Hipervnculo"/>
                <w:noProof/>
              </w:rPr>
              <w:t>Valores Y ÉTICA CorporativA</w:t>
            </w:r>
            <w:r>
              <w:rPr>
                <w:noProof/>
                <w:webHidden/>
              </w:rPr>
              <w:tab/>
            </w:r>
            <w:r>
              <w:rPr>
                <w:noProof/>
                <w:webHidden/>
              </w:rPr>
              <w:fldChar w:fldCharType="begin"/>
            </w:r>
            <w:r>
              <w:rPr>
                <w:noProof/>
                <w:webHidden/>
              </w:rPr>
              <w:instrText xml:space="preserve"> PAGEREF _Toc207046707 \h </w:instrText>
            </w:r>
            <w:r>
              <w:rPr>
                <w:noProof/>
                <w:webHidden/>
              </w:rPr>
            </w:r>
            <w:r>
              <w:rPr>
                <w:noProof/>
                <w:webHidden/>
              </w:rPr>
              <w:fldChar w:fldCharType="separate"/>
            </w:r>
            <w:r>
              <w:rPr>
                <w:noProof/>
                <w:webHidden/>
              </w:rPr>
              <w:t>4</w:t>
            </w:r>
            <w:r>
              <w:rPr>
                <w:noProof/>
                <w:webHidden/>
              </w:rPr>
              <w:fldChar w:fldCharType="end"/>
            </w:r>
          </w:hyperlink>
        </w:p>
        <w:p w14:paraId="1EAE78DA" w14:textId="43ACFA0A" w:rsidR="00896631" w:rsidRDefault="00896631">
          <w:pPr>
            <w:pStyle w:val="TDC2"/>
            <w:tabs>
              <w:tab w:val="left" w:pos="406"/>
              <w:tab w:val="right" w:leader="dot" w:pos="8828"/>
            </w:tabs>
            <w:rPr>
              <w:rFonts w:cstheme="minorBidi"/>
              <w:b w:val="0"/>
              <w:bCs w:val="0"/>
              <w:smallCaps w:val="0"/>
              <w:noProof/>
              <w:sz w:val="22"/>
              <w:lang w:val="es-CL" w:eastAsia="es-CL"/>
            </w:rPr>
          </w:pPr>
          <w:hyperlink w:anchor="_Toc207046708" w:history="1">
            <w:r w:rsidRPr="007C6D3E">
              <w:rPr>
                <w:rStyle w:val="Hipervnculo"/>
                <w:noProof/>
              </w:rPr>
              <w:t>5.</w:t>
            </w:r>
            <w:r>
              <w:rPr>
                <w:rFonts w:cstheme="minorBidi"/>
                <w:b w:val="0"/>
                <w:bCs w:val="0"/>
                <w:smallCaps w:val="0"/>
                <w:noProof/>
                <w:sz w:val="22"/>
                <w:lang w:val="es-CL" w:eastAsia="es-CL"/>
              </w:rPr>
              <w:tab/>
            </w:r>
            <w:r w:rsidRPr="007C6D3E">
              <w:rPr>
                <w:rStyle w:val="Hipervnculo"/>
                <w:noProof/>
              </w:rPr>
              <w:t>SOSTENIBILIDAD</w:t>
            </w:r>
            <w:r>
              <w:rPr>
                <w:noProof/>
                <w:webHidden/>
              </w:rPr>
              <w:tab/>
            </w:r>
            <w:r>
              <w:rPr>
                <w:noProof/>
                <w:webHidden/>
              </w:rPr>
              <w:fldChar w:fldCharType="begin"/>
            </w:r>
            <w:r>
              <w:rPr>
                <w:noProof/>
                <w:webHidden/>
              </w:rPr>
              <w:instrText xml:space="preserve"> PAGEREF _Toc207046708 \h </w:instrText>
            </w:r>
            <w:r>
              <w:rPr>
                <w:noProof/>
                <w:webHidden/>
              </w:rPr>
            </w:r>
            <w:r>
              <w:rPr>
                <w:noProof/>
                <w:webHidden/>
              </w:rPr>
              <w:fldChar w:fldCharType="separate"/>
            </w:r>
            <w:r>
              <w:rPr>
                <w:noProof/>
                <w:webHidden/>
              </w:rPr>
              <w:t>4</w:t>
            </w:r>
            <w:r>
              <w:rPr>
                <w:noProof/>
                <w:webHidden/>
              </w:rPr>
              <w:fldChar w:fldCharType="end"/>
            </w:r>
          </w:hyperlink>
        </w:p>
        <w:p w14:paraId="265EFC98" w14:textId="0C500E55" w:rsidR="00896631" w:rsidRDefault="00896631">
          <w:pPr>
            <w:pStyle w:val="TDC2"/>
            <w:tabs>
              <w:tab w:val="left" w:pos="406"/>
              <w:tab w:val="right" w:leader="dot" w:pos="8828"/>
            </w:tabs>
            <w:rPr>
              <w:rFonts w:cstheme="minorBidi"/>
              <w:b w:val="0"/>
              <w:bCs w:val="0"/>
              <w:smallCaps w:val="0"/>
              <w:noProof/>
              <w:sz w:val="22"/>
              <w:lang w:val="es-CL" w:eastAsia="es-CL"/>
            </w:rPr>
          </w:pPr>
          <w:hyperlink w:anchor="_Toc207046709" w:history="1">
            <w:r w:rsidRPr="007C6D3E">
              <w:rPr>
                <w:rStyle w:val="Hipervnculo"/>
                <w:noProof/>
                <w:lang w:val="es-MX" w:eastAsia="es-MX"/>
              </w:rPr>
              <w:t>6.</w:t>
            </w:r>
            <w:r>
              <w:rPr>
                <w:rFonts w:cstheme="minorBidi"/>
                <w:b w:val="0"/>
                <w:bCs w:val="0"/>
                <w:smallCaps w:val="0"/>
                <w:noProof/>
                <w:sz w:val="22"/>
                <w:lang w:val="es-CL" w:eastAsia="es-CL"/>
              </w:rPr>
              <w:tab/>
            </w:r>
            <w:r w:rsidRPr="007C6D3E">
              <w:rPr>
                <w:rStyle w:val="Hipervnculo"/>
                <w:noProof/>
              </w:rPr>
              <w:t>SISTEMA DE GESTIÓN INTEGRADO</w:t>
            </w:r>
            <w:r>
              <w:rPr>
                <w:noProof/>
                <w:webHidden/>
              </w:rPr>
              <w:tab/>
            </w:r>
            <w:r>
              <w:rPr>
                <w:noProof/>
                <w:webHidden/>
              </w:rPr>
              <w:fldChar w:fldCharType="begin"/>
            </w:r>
            <w:r>
              <w:rPr>
                <w:noProof/>
                <w:webHidden/>
              </w:rPr>
              <w:instrText xml:space="preserve"> PAGEREF _Toc207046709 \h </w:instrText>
            </w:r>
            <w:r>
              <w:rPr>
                <w:noProof/>
                <w:webHidden/>
              </w:rPr>
            </w:r>
            <w:r>
              <w:rPr>
                <w:noProof/>
                <w:webHidden/>
              </w:rPr>
              <w:fldChar w:fldCharType="separate"/>
            </w:r>
            <w:r>
              <w:rPr>
                <w:noProof/>
                <w:webHidden/>
              </w:rPr>
              <w:t>5</w:t>
            </w:r>
            <w:r>
              <w:rPr>
                <w:noProof/>
                <w:webHidden/>
              </w:rPr>
              <w:fldChar w:fldCharType="end"/>
            </w:r>
          </w:hyperlink>
        </w:p>
        <w:p w14:paraId="250D0BF1" w14:textId="1D09C4A8" w:rsidR="00896631" w:rsidRDefault="00896631">
          <w:pPr>
            <w:pStyle w:val="TDC2"/>
            <w:tabs>
              <w:tab w:val="left" w:pos="406"/>
              <w:tab w:val="right" w:leader="dot" w:pos="8828"/>
            </w:tabs>
            <w:rPr>
              <w:rFonts w:cstheme="minorBidi"/>
              <w:b w:val="0"/>
              <w:bCs w:val="0"/>
              <w:smallCaps w:val="0"/>
              <w:noProof/>
              <w:sz w:val="22"/>
              <w:lang w:val="es-CL" w:eastAsia="es-CL"/>
            </w:rPr>
          </w:pPr>
          <w:hyperlink w:anchor="_Toc207046710" w:history="1">
            <w:r w:rsidRPr="007C6D3E">
              <w:rPr>
                <w:rStyle w:val="Hipervnculo"/>
                <w:noProof/>
              </w:rPr>
              <w:t>7.</w:t>
            </w:r>
            <w:r>
              <w:rPr>
                <w:rFonts w:cstheme="minorBidi"/>
                <w:b w:val="0"/>
                <w:bCs w:val="0"/>
                <w:smallCaps w:val="0"/>
                <w:noProof/>
                <w:sz w:val="22"/>
                <w:lang w:val="es-CL" w:eastAsia="es-CL"/>
              </w:rPr>
              <w:tab/>
            </w:r>
            <w:r w:rsidRPr="007C6D3E">
              <w:rPr>
                <w:rStyle w:val="Hipervnculo"/>
                <w:noProof/>
              </w:rPr>
              <w:t>PolíticaS SOMACOR S.A.</w:t>
            </w:r>
            <w:r>
              <w:rPr>
                <w:noProof/>
                <w:webHidden/>
              </w:rPr>
              <w:tab/>
            </w:r>
            <w:r>
              <w:rPr>
                <w:noProof/>
                <w:webHidden/>
              </w:rPr>
              <w:fldChar w:fldCharType="begin"/>
            </w:r>
            <w:r>
              <w:rPr>
                <w:noProof/>
                <w:webHidden/>
              </w:rPr>
              <w:instrText xml:space="preserve"> PAGEREF _Toc207046710 \h </w:instrText>
            </w:r>
            <w:r>
              <w:rPr>
                <w:noProof/>
                <w:webHidden/>
              </w:rPr>
            </w:r>
            <w:r>
              <w:rPr>
                <w:noProof/>
                <w:webHidden/>
              </w:rPr>
              <w:fldChar w:fldCharType="separate"/>
            </w:r>
            <w:r>
              <w:rPr>
                <w:noProof/>
                <w:webHidden/>
              </w:rPr>
              <w:t>5</w:t>
            </w:r>
            <w:r>
              <w:rPr>
                <w:noProof/>
                <w:webHidden/>
              </w:rPr>
              <w:fldChar w:fldCharType="end"/>
            </w:r>
          </w:hyperlink>
        </w:p>
        <w:p w14:paraId="6DA4337E" w14:textId="6FF6121E" w:rsidR="00F47BB0" w:rsidRPr="00F47BB0" w:rsidRDefault="00F47BB0">
          <w:pPr>
            <w:rPr>
              <w:rFonts w:cs="Arial"/>
            </w:rPr>
          </w:pPr>
          <w:r w:rsidRPr="00650A76">
            <w:rPr>
              <w:rFonts w:asciiTheme="majorHAnsi" w:hAnsiTheme="majorHAnsi" w:cstheme="majorHAnsi"/>
              <w:b/>
              <w:bCs/>
              <w:sz w:val="22"/>
            </w:rPr>
            <w:fldChar w:fldCharType="end"/>
          </w:r>
        </w:p>
      </w:sdtContent>
    </w:sdt>
    <w:p w14:paraId="601564D6" w14:textId="56059779" w:rsidR="00F47BB0" w:rsidRDefault="00F47BB0" w:rsidP="00F47BB0">
      <w:pPr>
        <w:pStyle w:val="Ttulo1"/>
      </w:pPr>
      <w:r>
        <w:br w:type="page"/>
      </w:r>
    </w:p>
    <w:p w14:paraId="27350A67" w14:textId="46A91848" w:rsidR="00D077E9" w:rsidRPr="00F47BB0" w:rsidRDefault="002954AA" w:rsidP="00F47BB0">
      <w:pPr>
        <w:pStyle w:val="Ttulo1"/>
      </w:pPr>
      <w:bookmarkStart w:id="8" w:name="_Toc207046702"/>
      <w:r w:rsidRPr="00F47BB0">
        <w:lastRenderedPageBreak/>
        <w:t>IDENTIDAD CORPORATIVA</w:t>
      </w:r>
      <w:bookmarkEnd w:id="0"/>
      <w:bookmarkEnd w:id="1"/>
      <w:bookmarkEnd w:id="2"/>
      <w:bookmarkEnd w:id="3"/>
      <w:bookmarkEnd w:id="8"/>
    </w:p>
    <w:p w14:paraId="38DCDC7F" w14:textId="77777777" w:rsidR="002954AA" w:rsidRPr="00B854CF" w:rsidRDefault="002954AA" w:rsidP="002954AA">
      <w:pPr>
        <w:pStyle w:val="Contenido"/>
        <w:rPr>
          <w:rFonts w:asciiTheme="majorHAnsi" w:hAnsiTheme="majorHAnsi" w:cstheme="majorHAnsi"/>
        </w:rPr>
      </w:pPr>
    </w:p>
    <w:p w14:paraId="0C03CE21" w14:textId="41CE40F1" w:rsidR="00AB02A7" w:rsidRPr="00B854CF" w:rsidRDefault="002954AA" w:rsidP="00B854CF">
      <w:pPr>
        <w:rPr>
          <w:rFonts w:cs="Arial"/>
          <w:b/>
          <w:szCs w:val="24"/>
        </w:rPr>
      </w:pPr>
      <w:r w:rsidRPr="00F47BB0">
        <w:rPr>
          <w:rFonts w:cs="Arial"/>
          <w:b/>
          <w:szCs w:val="24"/>
        </w:rPr>
        <w:t>SOMACOR S.A.</w:t>
      </w:r>
      <w:r w:rsidRPr="00B854CF">
        <w:rPr>
          <w:rFonts w:cs="Arial"/>
          <w:szCs w:val="24"/>
        </w:rPr>
        <w:t>, c</w:t>
      </w:r>
      <w:r w:rsidR="004C781C" w:rsidRPr="00B854CF">
        <w:rPr>
          <w:rFonts w:cs="Arial"/>
          <w:szCs w:val="24"/>
        </w:rPr>
        <w:t xml:space="preserve">ompañía respaldada por </w:t>
      </w:r>
      <w:r w:rsidR="00535768" w:rsidRPr="00535768">
        <w:rPr>
          <w:rFonts w:cs="Arial"/>
          <w:b/>
          <w:color w:val="1E6DB5"/>
          <w:szCs w:val="24"/>
        </w:rPr>
        <w:t>50</w:t>
      </w:r>
      <w:r w:rsidRPr="00535768">
        <w:rPr>
          <w:rFonts w:cs="Arial"/>
          <w:b/>
          <w:color w:val="1E6DB5"/>
          <w:szCs w:val="24"/>
        </w:rPr>
        <w:t xml:space="preserve"> años de servicio</w:t>
      </w:r>
      <w:r w:rsidRPr="00B854CF">
        <w:rPr>
          <w:rFonts w:cs="Arial"/>
          <w:szCs w:val="24"/>
        </w:rPr>
        <w:t>, pone a disposición de nuestros clientes un profundo conocimiento técnico, entregando soluciones personalizadas y con exigentes estándares de calidad en las áreas de Servicios Integrales; Aseo de Instalaciones Industriales, Aseo de Oficinas y Edificios, Vigilancia y Protección Industrial, Administración Integral de Instalaciones no Industriales, Apoyo Operacional y Obras Civiles.</w:t>
      </w:r>
    </w:p>
    <w:p w14:paraId="0907813D" w14:textId="77777777" w:rsidR="0087605E" w:rsidRPr="00B854CF" w:rsidRDefault="0087605E" w:rsidP="00B854CF">
      <w:pPr>
        <w:rPr>
          <w:rFonts w:cs="Arial"/>
          <w:b/>
          <w:szCs w:val="24"/>
        </w:rPr>
      </w:pPr>
    </w:p>
    <w:p w14:paraId="7FF5ABF1" w14:textId="7B14F68F" w:rsidR="002954AA" w:rsidRPr="00B854CF" w:rsidRDefault="002954AA" w:rsidP="00B854CF">
      <w:pPr>
        <w:rPr>
          <w:rFonts w:cs="Arial"/>
          <w:b/>
          <w:szCs w:val="24"/>
        </w:rPr>
      </w:pPr>
      <w:r w:rsidRPr="00B854CF">
        <w:rPr>
          <w:rFonts w:cs="Arial"/>
          <w:szCs w:val="24"/>
        </w:rPr>
        <w:t>Nuestra sólida estructura organizacional y vasta experiencia, nos permite brindar a nuestros clientes una operación de calidad, segura y con respeto por el medio ambiente.</w:t>
      </w:r>
    </w:p>
    <w:p w14:paraId="0ED231E4" w14:textId="32613C02" w:rsidR="002954AA" w:rsidRPr="00B854CF" w:rsidRDefault="002954AA" w:rsidP="00B854CF">
      <w:pPr>
        <w:rPr>
          <w:rFonts w:cs="Arial"/>
          <w:b/>
          <w:szCs w:val="24"/>
        </w:rPr>
      </w:pPr>
    </w:p>
    <w:p w14:paraId="16712306" w14:textId="57B734DE" w:rsidR="00F60CC2" w:rsidRPr="00F60CC2" w:rsidRDefault="002954AA" w:rsidP="00B854CF">
      <w:pPr>
        <w:rPr>
          <w:rFonts w:cs="Arial"/>
          <w:szCs w:val="24"/>
        </w:rPr>
      </w:pPr>
      <w:r w:rsidRPr="00B854CF">
        <w:rPr>
          <w:rFonts w:cs="Arial"/>
          <w:b/>
          <w:bCs/>
          <w:szCs w:val="24"/>
        </w:rPr>
        <w:t>SOMACOR S.A.</w:t>
      </w:r>
      <w:r w:rsidRPr="00B854CF">
        <w:rPr>
          <w:rFonts w:cs="Arial"/>
          <w:szCs w:val="24"/>
        </w:rPr>
        <w:t xml:space="preserve"> es una empresa con gran presencia en la zona norte de Chile, siendo la industria productiva y minera el mercado objetivo principal de nuestra estrategia de negocios, así como la atención en clientes de alta relevancia para la industria nacional en otros rubros como la construcción, forestal, comercio, entre otros. Entre nuestros Principales Clientes, podemos destacar:</w:t>
      </w:r>
    </w:p>
    <w:p w14:paraId="2688332B" w14:textId="64DA76E3" w:rsidR="002954AA" w:rsidRDefault="00F60CC2" w:rsidP="6E42849F">
      <w:pPr>
        <w:spacing w:after="200"/>
        <w:jc w:val="center"/>
        <w:rPr>
          <w:rFonts w:asciiTheme="majorHAnsi" w:hAnsiTheme="majorHAnsi" w:cstheme="majorHAnsi"/>
        </w:rPr>
      </w:pPr>
      <w:r w:rsidRPr="00B854CF">
        <w:rPr>
          <w:rFonts w:asciiTheme="majorHAnsi" w:hAnsiTheme="majorHAnsi" w:cstheme="majorHAnsi"/>
          <w:noProof/>
          <w:lang w:val="es-CL" w:eastAsia="es-CL"/>
        </w:rPr>
        <w:drawing>
          <wp:anchor distT="0" distB="0" distL="114300" distR="114300" simplePos="0" relativeHeight="251665408" behindDoc="0" locked="0" layoutInCell="1" allowOverlap="1" wp14:anchorId="3CB0FF27" wp14:editId="7F5A45F3">
            <wp:simplePos x="0" y="0"/>
            <wp:positionH relativeFrom="column">
              <wp:posOffset>929640</wp:posOffset>
            </wp:positionH>
            <wp:positionV relativeFrom="paragraph">
              <wp:posOffset>110490</wp:posOffset>
            </wp:positionV>
            <wp:extent cx="3614593" cy="4680000"/>
            <wp:effectExtent l="0" t="0" r="5080" b="6350"/>
            <wp:wrapThrough wrapText="bothSides">
              <wp:wrapPolygon edited="0">
                <wp:start x="0" y="0"/>
                <wp:lineTo x="0" y="21541"/>
                <wp:lineTo x="21517" y="21541"/>
                <wp:lineTo x="21517" y="0"/>
                <wp:lineTo x="0" y="0"/>
              </wp:wrapPolygon>
            </wp:wrapThrough>
            <wp:docPr id="461537401" name="Imagen 461537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614593" cy="4680000"/>
                    </a:xfrm>
                    <a:prstGeom prst="rect">
                      <a:avLst/>
                    </a:prstGeom>
                  </pic:spPr>
                </pic:pic>
              </a:graphicData>
            </a:graphic>
            <wp14:sizeRelH relativeFrom="margin">
              <wp14:pctWidth>0</wp14:pctWidth>
            </wp14:sizeRelH>
            <wp14:sizeRelV relativeFrom="margin">
              <wp14:pctHeight>0</wp14:pctHeight>
            </wp14:sizeRelV>
          </wp:anchor>
        </w:drawing>
      </w:r>
    </w:p>
    <w:p w14:paraId="43654523" w14:textId="30B32D37" w:rsidR="00B854CF" w:rsidRDefault="00B854CF" w:rsidP="6E42849F">
      <w:pPr>
        <w:spacing w:after="200"/>
        <w:jc w:val="center"/>
        <w:rPr>
          <w:rFonts w:asciiTheme="majorHAnsi" w:hAnsiTheme="majorHAnsi" w:cstheme="majorHAnsi"/>
        </w:rPr>
      </w:pPr>
    </w:p>
    <w:p w14:paraId="7C530C4E" w14:textId="77777777" w:rsidR="00B854CF" w:rsidRDefault="00B854CF" w:rsidP="6E42849F">
      <w:pPr>
        <w:spacing w:after="200"/>
        <w:jc w:val="center"/>
        <w:rPr>
          <w:rFonts w:asciiTheme="majorHAnsi" w:hAnsiTheme="majorHAnsi" w:cstheme="majorHAnsi"/>
        </w:rPr>
      </w:pPr>
    </w:p>
    <w:p w14:paraId="73F08304" w14:textId="77777777" w:rsidR="00B854CF" w:rsidRDefault="00B854CF" w:rsidP="6E42849F">
      <w:pPr>
        <w:spacing w:after="200"/>
        <w:jc w:val="center"/>
        <w:rPr>
          <w:rFonts w:asciiTheme="majorHAnsi" w:hAnsiTheme="majorHAnsi" w:cstheme="majorHAnsi"/>
        </w:rPr>
      </w:pPr>
    </w:p>
    <w:p w14:paraId="752FDB13" w14:textId="77777777" w:rsidR="00B854CF" w:rsidRDefault="00B854CF" w:rsidP="6E42849F">
      <w:pPr>
        <w:spacing w:after="200"/>
        <w:jc w:val="center"/>
        <w:rPr>
          <w:rFonts w:asciiTheme="majorHAnsi" w:hAnsiTheme="majorHAnsi" w:cstheme="majorHAnsi"/>
        </w:rPr>
      </w:pPr>
    </w:p>
    <w:p w14:paraId="282640DB" w14:textId="77777777" w:rsidR="00B854CF" w:rsidRDefault="00B854CF" w:rsidP="6E42849F">
      <w:pPr>
        <w:spacing w:after="200"/>
        <w:jc w:val="center"/>
        <w:rPr>
          <w:rFonts w:asciiTheme="majorHAnsi" w:hAnsiTheme="majorHAnsi" w:cstheme="majorHAnsi"/>
        </w:rPr>
      </w:pPr>
    </w:p>
    <w:p w14:paraId="4457E57F" w14:textId="77777777" w:rsidR="00B854CF" w:rsidRDefault="00B854CF" w:rsidP="6E42849F">
      <w:pPr>
        <w:spacing w:after="200"/>
        <w:jc w:val="center"/>
        <w:rPr>
          <w:rFonts w:asciiTheme="majorHAnsi" w:hAnsiTheme="majorHAnsi" w:cstheme="majorHAnsi"/>
        </w:rPr>
      </w:pPr>
    </w:p>
    <w:p w14:paraId="0BC0547E" w14:textId="77777777" w:rsidR="00B854CF" w:rsidRDefault="00B854CF" w:rsidP="6E42849F">
      <w:pPr>
        <w:spacing w:after="200"/>
        <w:jc w:val="center"/>
        <w:rPr>
          <w:rFonts w:asciiTheme="majorHAnsi" w:hAnsiTheme="majorHAnsi" w:cstheme="majorHAnsi"/>
        </w:rPr>
      </w:pPr>
    </w:p>
    <w:p w14:paraId="3B13D7AB" w14:textId="77777777" w:rsidR="00B854CF" w:rsidRPr="00B854CF" w:rsidRDefault="00B854CF" w:rsidP="6E42849F">
      <w:pPr>
        <w:spacing w:after="200"/>
        <w:jc w:val="center"/>
        <w:rPr>
          <w:rFonts w:asciiTheme="majorHAnsi" w:hAnsiTheme="majorHAnsi" w:cstheme="majorHAnsi"/>
        </w:rPr>
      </w:pPr>
    </w:p>
    <w:p w14:paraId="56BE1607" w14:textId="7D6276FD" w:rsidR="005F735D" w:rsidRPr="00B854CF" w:rsidRDefault="005F735D" w:rsidP="003D0F04">
      <w:pPr>
        <w:spacing w:after="200"/>
        <w:rPr>
          <w:rFonts w:asciiTheme="majorHAnsi" w:eastAsiaTheme="majorEastAsia" w:hAnsiTheme="majorHAnsi" w:cstheme="majorHAnsi"/>
          <w:color w:val="061F57" w:themeColor="text2" w:themeShade="BF"/>
          <w:kern w:val="28"/>
          <w:sz w:val="52"/>
          <w:szCs w:val="32"/>
        </w:rPr>
      </w:pPr>
      <w:bookmarkStart w:id="9" w:name="_Toc85009509"/>
      <w:bookmarkStart w:id="10" w:name="_Toc172220750"/>
      <w:r w:rsidRPr="00B854CF">
        <w:rPr>
          <w:rFonts w:asciiTheme="majorHAnsi" w:hAnsiTheme="majorHAnsi" w:cstheme="majorHAnsi"/>
        </w:rPr>
        <w:br w:type="page"/>
      </w:r>
    </w:p>
    <w:p w14:paraId="556000EE" w14:textId="626D63E0" w:rsidR="005F735D" w:rsidRPr="00B854CF" w:rsidRDefault="005F735D" w:rsidP="003D0F04">
      <w:pPr>
        <w:pStyle w:val="Ttulo1"/>
      </w:pPr>
      <w:bookmarkStart w:id="11" w:name="_Toc182817846"/>
      <w:bookmarkStart w:id="12" w:name="_Toc207046703"/>
      <w:r w:rsidRPr="00B854CF">
        <w:lastRenderedPageBreak/>
        <w:t>ANTECEDENTES DE LA COMPAÑÍA</w:t>
      </w:r>
      <w:bookmarkEnd w:id="9"/>
      <w:bookmarkEnd w:id="10"/>
      <w:bookmarkEnd w:id="11"/>
      <w:bookmarkEnd w:id="12"/>
    </w:p>
    <w:p w14:paraId="5F108400" w14:textId="3434809C" w:rsidR="005F735D" w:rsidRDefault="005F735D" w:rsidP="003D0F04">
      <w:pPr>
        <w:autoSpaceDE w:val="0"/>
        <w:autoSpaceDN w:val="0"/>
        <w:adjustRightInd w:val="0"/>
        <w:rPr>
          <w:rFonts w:asciiTheme="majorHAnsi" w:hAnsiTheme="majorHAnsi" w:cstheme="majorHAnsi"/>
          <w:szCs w:val="24"/>
        </w:rPr>
      </w:pPr>
    </w:p>
    <w:p w14:paraId="5D369E7C" w14:textId="77777777" w:rsidR="00086CB5" w:rsidRPr="00B854CF" w:rsidRDefault="00086CB5" w:rsidP="003D0F04">
      <w:pPr>
        <w:autoSpaceDE w:val="0"/>
        <w:autoSpaceDN w:val="0"/>
        <w:adjustRightInd w:val="0"/>
        <w:rPr>
          <w:rFonts w:asciiTheme="majorHAnsi" w:hAnsiTheme="majorHAnsi" w:cstheme="majorHAnsi"/>
          <w:szCs w:val="24"/>
        </w:rPr>
      </w:pPr>
    </w:p>
    <w:p w14:paraId="17A4D02A" w14:textId="513AFB32" w:rsidR="005F735D" w:rsidRPr="00B854CF" w:rsidRDefault="005F735D" w:rsidP="000C3570">
      <w:pPr>
        <w:pStyle w:val="Ttulo2"/>
        <w:numPr>
          <w:ilvl w:val="0"/>
          <w:numId w:val="1"/>
        </w:numPr>
      </w:pPr>
      <w:bookmarkStart w:id="13" w:name="_Toc454538290"/>
      <w:bookmarkStart w:id="14" w:name="_Toc85009510"/>
      <w:bookmarkStart w:id="15" w:name="_Toc172220751"/>
      <w:bookmarkStart w:id="16" w:name="_Toc182817847"/>
      <w:bookmarkStart w:id="17" w:name="_Toc207046704"/>
      <w:r w:rsidRPr="00B854CF">
        <w:t>INFORMACIÓN CORPORATIVA</w:t>
      </w:r>
      <w:bookmarkEnd w:id="13"/>
      <w:bookmarkEnd w:id="14"/>
      <w:bookmarkEnd w:id="15"/>
      <w:bookmarkEnd w:id="16"/>
      <w:bookmarkEnd w:id="17"/>
    </w:p>
    <w:p w14:paraId="28D29EC5" w14:textId="77777777" w:rsidR="005F735D" w:rsidRPr="00394826" w:rsidRDefault="005F735D" w:rsidP="007B27E0">
      <w:pPr>
        <w:pStyle w:val="Prrafodelista"/>
        <w:numPr>
          <w:ilvl w:val="0"/>
          <w:numId w:val="12"/>
        </w:numPr>
      </w:pPr>
      <w:r w:rsidRPr="00394826">
        <w:t xml:space="preserve">Razón Social: SOMACOR S.A. </w:t>
      </w:r>
    </w:p>
    <w:p w14:paraId="3321B84B" w14:textId="77777777" w:rsidR="005F735D" w:rsidRPr="00394826" w:rsidRDefault="005F735D" w:rsidP="007B27E0">
      <w:pPr>
        <w:pStyle w:val="Prrafodelista"/>
        <w:numPr>
          <w:ilvl w:val="0"/>
          <w:numId w:val="12"/>
        </w:numPr>
      </w:pPr>
      <w:r w:rsidRPr="00394826">
        <w:t>RUT: 84.182.700-7</w:t>
      </w:r>
    </w:p>
    <w:p w14:paraId="2FA7EF16" w14:textId="77777777" w:rsidR="005F735D" w:rsidRPr="00394826" w:rsidRDefault="005F735D" w:rsidP="007B27E0">
      <w:pPr>
        <w:pStyle w:val="Prrafodelista"/>
        <w:numPr>
          <w:ilvl w:val="0"/>
          <w:numId w:val="12"/>
        </w:numPr>
      </w:pPr>
      <w:r w:rsidRPr="00394826">
        <w:t>Giro: Servicios Integrales</w:t>
      </w:r>
    </w:p>
    <w:p w14:paraId="588BF0AA" w14:textId="77777777" w:rsidR="005F735D" w:rsidRPr="00394826" w:rsidRDefault="005F735D" w:rsidP="007B27E0">
      <w:pPr>
        <w:pStyle w:val="Prrafodelista"/>
        <w:numPr>
          <w:ilvl w:val="0"/>
          <w:numId w:val="12"/>
        </w:numPr>
      </w:pPr>
      <w:r w:rsidRPr="00394826">
        <w:t>Domicilio Legal: General González Balcarce 2061, Santiago</w:t>
      </w:r>
    </w:p>
    <w:p w14:paraId="0B9C8327" w14:textId="77777777" w:rsidR="005F735D" w:rsidRPr="00394826" w:rsidRDefault="005F735D" w:rsidP="007B27E0">
      <w:pPr>
        <w:pStyle w:val="Prrafodelista"/>
        <w:numPr>
          <w:ilvl w:val="0"/>
          <w:numId w:val="12"/>
        </w:numPr>
      </w:pPr>
      <w:r w:rsidRPr="00394826">
        <w:t>Inicio de Actividades: 12 de septiembre de 1975</w:t>
      </w:r>
    </w:p>
    <w:p w14:paraId="0E601708" w14:textId="194EDDBD" w:rsidR="0092192B" w:rsidRDefault="0092192B" w:rsidP="007B27E0">
      <w:pPr>
        <w:pStyle w:val="Prrafodelista"/>
        <w:numPr>
          <w:ilvl w:val="0"/>
          <w:numId w:val="12"/>
        </w:numPr>
      </w:pPr>
      <w:r w:rsidRPr="00394826">
        <w:t>Representante Legal: Carlos Monteverde Engelbach</w:t>
      </w:r>
    </w:p>
    <w:p w14:paraId="176059A9" w14:textId="51CE00EC" w:rsidR="005F735D" w:rsidRPr="00BA474F" w:rsidRDefault="00BA474F" w:rsidP="007B27E0">
      <w:pPr>
        <w:pStyle w:val="Prrafodelista"/>
        <w:numPr>
          <w:ilvl w:val="0"/>
          <w:numId w:val="12"/>
        </w:numPr>
      </w:pPr>
      <w:r w:rsidRPr="00BA474F">
        <w:t>Página web:</w:t>
      </w:r>
      <w:r>
        <w:t xml:space="preserve"> </w:t>
      </w:r>
      <w:hyperlink r:id="rId21" w:history="1">
        <w:r w:rsidR="005F735D" w:rsidRPr="00BA474F">
          <w:rPr>
            <w:rStyle w:val="Hipervnculo"/>
            <w:rFonts w:asciiTheme="majorHAnsi" w:hAnsiTheme="majorHAnsi" w:cstheme="majorHAnsi"/>
            <w:i/>
            <w:szCs w:val="24"/>
          </w:rPr>
          <w:t>www.somacorchile.cl</w:t>
        </w:r>
      </w:hyperlink>
    </w:p>
    <w:p w14:paraId="665C745F" w14:textId="77777777" w:rsidR="005F735D" w:rsidRPr="00B854CF" w:rsidRDefault="005F735D" w:rsidP="00563544">
      <w:pPr>
        <w:rPr>
          <w:rFonts w:asciiTheme="majorHAnsi" w:hAnsiTheme="majorHAnsi" w:cstheme="majorHAnsi"/>
          <w:szCs w:val="24"/>
        </w:rPr>
      </w:pPr>
    </w:p>
    <w:p w14:paraId="03E94166" w14:textId="284C6036" w:rsidR="005F735D" w:rsidRDefault="005F735D" w:rsidP="005F735D">
      <w:pPr>
        <w:rPr>
          <w:rFonts w:asciiTheme="majorHAnsi" w:hAnsiTheme="majorHAnsi" w:cstheme="majorHAnsi"/>
          <w:szCs w:val="24"/>
        </w:rPr>
      </w:pPr>
    </w:p>
    <w:p w14:paraId="1513C22C" w14:textId="77777777" w:rsidR="00086CB5" w:rsidRPr="00B854CF" w:rsidRDefault="00086CB5" w:rsidP="005F735D">
      <w:pPr>
        <w:rPr>
          <w:rFonts w:asciiTheme="majorHAnsi" w:hAnsiTheme="majorHAnsi" w:cstheme="majorHAnsi"/>
          <w:szCs w:val="24"/>
        </w:rPr>
      </w:pPr>
    </w:p>
    <w:p w14:paraId="267E9436" w14:textId="59FC16FA" w:rsidR="005F735D" w:rsidRPr="00B854CF" w:rsidRDefault="004C781C" w:rsidP="000C3570">
      <w:pPr>
        <w:pStyle w:val="Ttulo2"/>
        <w:numPr>
          <w:ilvl w:val="0"/>
          <w:numId w:val="1"/>
        </w:numPr>
      </w:pPr>
      <w:bookmarkStart w:id="18" w:name="_Toc172220752"/>
      <w:bookmarkStart w:id="19" w:name="_Toc182817848"/>
      <w:bookmarkStart w:id="20" w:name="_Toc207046705"/>
      <w:r w:rsidRPr="00B854CF">
        <w:t xml:space="preserve">CASA MATRIZ Y </w:t>
      </w:r>
      <w:r w:rsidR="005F735D" w:rsidRPr="00B854CF">
        <w:t>SUCURSALES</w:t>
      </w:r>
      <w:bookmarkEnd w:id="18"/>
      <w:bookmarkEnd w:id="19"/>
      <w:bookmarkEnd w:id="20"/>
    </w:p>
    <w:p w14:paraId="6108B142" w14:textId="77777777" w:rsidR="005F735D" w:rsidRPr="00B854CF" w:rsidRDefault="005F735D" w:rsidP="005F735D">
      <w:pPr>
        <w:jc w:val="center"/>
        <w:rPr>
          <w:rFonts w:asciiTheme="majorHAnsi" w:hAnsiTheme="majorHAnsi" w:cstheme="majorHAnsi"/>
          <w:b/>
          <w:color w:val="2665F0" w:themeColor="text2" w:themeTint="99"/>
          <w:szCs w:val="32"/>
        </w:rPr>
      </w:pPr>
      <w:r w:rsidRPr="00B854CF">
        <w:rPr>
          <w:rFonts w:asciiTheme="majorHAnsi" w:hAnsiTheme="majorHAnsi" w:cstheme="majorHAnsi"/>
          <w:b/>
          <w:noProof/>
          <w:color w:val="2665F0" w:themeColor="text2" w:themeTint="99"/>
          <w:szCs w:val="32"/>
          <w:lang w:val="es-CL" w:eastAsia="es-CL"/>
        </w:rPr>
        <w:drawing>
          <wp:inline distT="0" distB="0" distL="0" distR="0" wp14:anchorId="4968D64F" wp14:editId="55F273A2">
            <wp:extent cx="5971540" cy="4231005"/>
            <wp:effectExtent l="0" t="0" r="0" b="381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1540" cy="4231005"/>
                    </a:xfrm>
                    <a:prstGeom prst="rect">
                      <a:avLst/>
                    </a:prstGeom>
                  </pic:spPr>
                </pic:pic>
              </a:graphicData>
            </a:graphic>
          </wp:inline>
        </w:drawing>
      </w:r>
    </w:p>
    <w:p w14:paraId="2585226C" w14:textId="77777777" w:rsidR="005F735D" w:rsidRPr="00B854CF" w:rsidRDefault="005F735D" w:rsidP="005F735D">
      <w:pPr>
        <w:rPr>
          <w:rFonts w:asciiTheme="majorHAnsi" w:hAnsiTheme="majorHAnsi" w:cstheme="majorHAnsi"/>
          <w:b/>
          <w:color w:val="2665F0" w:themeColor="text2" w:themeTint="99"/>
          <w:szCs w:val="32"/>
        </w:rPr>
      </w:pPr>
    </w:p>
    <w:p w14:paraId="7F863CDB" w14:textId="77777777" w:rsidR="005F735D" w:rsidRPr="00B854CF" w:rsidRDefault="005F735D" w:rsidP="005F735D">
      <w:pPr>
        <w:rPr>
          <w:rFonts w:asciiTheme="majorHAnsi" w:eastAsiaTheme="majorEastAsia" w:hAnsiTheme="majorHAnsi" w:cstheme="majorHAnsi"/>
          <w:b/>
          <w:caps/>
          <w:color w:val="81B295" w:themeColor="accent5" w:themeShade="BF"/>
          <w:sz w:val="28"/>
          <w:szCs w:val="28"/>
          <w:lang w:val="es-MX" w:eastAsia="es-MX"/>
        </w:rPr>
      </w:pPr>
      <w:bookmarkStart w:id="21" w:name="_Toc454538291"/>
      <w:bookmarkStart w:id="22" w:name="_Toc85009511"/>
      <w:r w:rsidRPr="00B854CF">
        <w:rPr>
          <w:rFonts w:asciiTheme="majorHAnsi" w:hAnsiTheme="majorHAnsi" w:cstheme="majorHAnsi"/>
        </w:rPr>
        <w:br w:type="page"/>
      </w:r>
    </w:p>
    <w:p w14:paraId="5BD9A387" w14:textId="0C826435" w:rsidR="005F735D" w:rsidRPr="00B854CF" w:rsidRDefault="005F735D" w:rsidP="000C3570">
      <w:pPr>
        <w:pStyle w:val="Ttulo2"/>
        <w:numPr>
          <w:ilvl w:val="0"/>
          <w:numId w:val="1"/>
        </w:numPr>
      </w:pPr>
      <w:bookmarkStart w:id="23" w:name="_Toc454538295"/>
      <w:bookmarkStart w:id="24" w:name="_Toc85009516"/>
      <w:bookmarkStart w:id="25" w:name="_Toc172220753"/>
      <w:bookmarkStart w:id="26" w:name="_Toc182817849"/>
      <w:bookmarkStart w:id="27" w:name="_Toc207046706"/>
      <w:r w:rsidRPr="00B854CF">
        <w:lastRenderedPageBreak/>
        <w:t>ORGANIGRAMA CORPORATIVO</w:t>
      </w:r>
      <w:bookmarkEnd w:id="23"/>
      <w:bookmarkEnd w:id="24"/>
      <w:bookmarkEnd w:id="25"/>
      <w:bookmarkEnd w:id="26"/>
      <w:bookmarkEnd w:id="27"/>
      <w:r w:rsidRPr="00B854CF">
        <w:t xml:space="preserve"> </w:t>
      </w:r>
    </w:p>
    <w:p w14:paraId="4763698E" w14:textId="77777777" w:rsidR="005F735D" w:rsidRPr="00B854CF" w:rsidRDefault="005F735D" w:rsidP="005F735D">
      <w:pPr>
        <w:rPr>
          <w:rFonts w:asciiTheme="majorHAnsi" w:hAnsiTheme="majorHAnsi" w:cstheme="majorHAnsi"/>
        </w:rPr>
      </w:pPr>
      <w:r w:rsidRPr="00B854CF">
        <w:rPr>
          <w:rFonts w:asciiTheme="majorHAnsi" w:hAnsiTheme="majorHAnsi" w:cstheme="majorHAnsi"/>
          <w:noProof/>
          <w:lang w:val="es-CL" w:eastAsia="es-CL"/>
        </w:rPr>
        <w:drawing>
          <wp:inline distT="0" distB="0" distL="0" distR="0" wp14:anchorId="514AED02" wp14:editId="427359CA">
            <wp:extent cx="5970270" cy="2301240"/>
            <wp:effectExtent l="0" t="0" r="0" b="0"/>
            <wp:docPr id="48" name="Imagen 48" descr="C:\Users\Usuario\AppData\Local\Microsoft\Windows\INetCache\Content.MSO\C970611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Usuario\AppData\Local\Microsoft\Windows\INetCache\Content.MSO\C9706119.tmp"/>
                    <pic:cNvPicPr>
                      <a:picLocks noChangeAspect="1" noChangeArrowheads="1"/>
                    </pic:cNvPicPr>
                  </pic:nvPicPr>
                  <pic:blipFill rotWithShape="1">
                    <a:blip r:embed="rId23">
                      <a:extLst>
                        <a:ext uri="{28A0092B-C50C-407E-A947-70E740481C1C}">
                          <a14:useLocalDpi xmlns:a14="http://schemas.microsoft.com/office/drawing/2010/main" val="0"/>
                        </a:ext>
                      </a:extLst>
                    </a:blip>
                    <a:srcRect t="10799" b="11545"/>
                    <a:stretch/>
                  </pic:blipFill>
                  <pic:spPr bwMode="auto">
                    <a:xfrm>
                      <a:off x="0" y="0"/>
                      <a:ext cx="5970270" cy="2301240"/>
                    </a:xfrm>
                    <a:prstGeom prst="rect">
                      <a:avLst/>
                    </a:prstGeom>
                    <a:noFill/>
                    <a:ln>
                      <a:noFill/>
                    </a:ln>
                    <a:extLst>
                      <a:ext uri="{53640926-AAD7-44D8-BBD7-CCE9431645EC}">
                        <a14:shadowObscured xmlns:a14="http://schemas.microsoft.com/office/drawing/2010/main"/>
                      </a:ext>
                    </a:extLst>
                  </pic:spPr>
                </pic:pic>
              </a:graphicData>
            </a:graphic>
          </wp:inline>
        </w:drawing>
      </w:r>
    </w:p>
    <w:p w14:paraId="4BD53B8F" w14:textId="77777777" w:rsidR="005F735D" w:rsidRPr="00B854CF" w:rsidRDefault="005F735D" w:rsidP="005F735D">
      <w:pPr>
        <w:rPr>
          <w:rFonts w:asciiTheme="majorHAnsi" w:hAnsiTheme="majorHAnsi" w:cstheme="majorHAnsi"/>
        </w:rPr>
      </w:pPr>
    </w:p>
    <w:p w14:paraId="0BB85750" w14:textId="77777777" w:rsidR="076B2258" w:rsidRPr="00B854CF" w:rsidRDefault="076B2258" w:rsidP="076B2258">
      <w:pPr>
        <w:rPr>
          <w:rFonts w:asciiTheme="majorHAnsi" w:hAnsiTheme="majorHAnsi" w:cstheme="majorHAnsi"/>
        </w:rPr>
      </w:pPr>
    </w:p>
    <w:p w14:paraId="39FA5654" w14:textId="6FF91529" w:rsidR="005F735D" w:rsidRPr="00B854CF" w:rsidRDefault="005F735D" w:rsidP="000C3570">
      <w:pPr>
        <w:pStyle w:val="Ttulo2"/>
        <w:numPr>
          <w:ilvl w:val="0"/>
          <w:numId w:val="1"/>
        </w:numPr>
      </w:pPr>
      <w:bookmarkStart w:id="28" w:name="_Toc85009513"/>
      <w:bookmarkStart w:id="29" w:name="_Toc172220754"/>
      <w:bookmarkStart w:id="30" w:name="_Toc182817850"/>
      <w:bookmarkStart w:id="31" w:name="_Toc207046707"/>
      <w:r w:rsidRPr="00B854CF">
        <w:t xml:space="preserve">Valores </w:t>
      </w:r>
      <w:r w:rsidR="009578FB">
        <w:t xml:space="preserve">Y ÉTICA </w:t>
      </w:r>
      <w:r w:rsidRPr="00B854CF">
        <w:t>Corporativ</w:t>
      </w:r>
      <w:bookmarkEnd w:id="28"/>
      <w:bookmarkEnd w:id="29"/>
      <w:bookmarkEnd w:id="30"/>
      <w:r w:rsidR="009578FB">
        <w:t>A</w:t>
      </w:r>
      <w:bookmarkEnd w:id="31"/>
    </w:p>
    <w:p w14:paraId="4E6FD5A4" w14:textId="7D121540" w:rsidR="009578FB" w:rsidRDefault="009578FB" w:rsidP="005F735D">
      <w:pPr>
        <w:rPr>
          <w:rFonts w:asciiTheme="majorHAnsi" w:hAnsiTheme="majorHAnsi" w:cstheme="majorHAnsi"/>
        </w:rPr>
      </w:pPr>
      <w:r w:rsidRPr="009578FB">
        <w:rPr>
          <w:rFonts w:asciiTheme="majorHAnsi" w:hAnsiTheme="majorHAnsi" w:cstheme="majorHAnsi"/>
        </w:rPr>
        <w:t>Nuestro enfoque de negocios y gobernanza busca la colaboración y beneficio mutuo con nuestras partes interesadas. Gestionamos riesgos y oportunidades y mantenemos acciones de gestión sostenible en la cadena de valor. Nuestro compromiso es dar garantía de transparencia corporativa, promover conductas éticas y demostrar la integridad de los negocios.</w:t>
      </w:r>
    </w:p>
    <w:p w14:paraId="39C63DEC" w14:textId="6BF7D6D1" w:rsidR="009578FB" w:rsidRDefault="009578FB" w:rsidP="005F735D">
      <w:pPr>
        <w:rPr>
          <w:rFonts w:asciiTheme="majorHAnsi" w:hAnsiTheme="majorHAnsi" w:cstheme="majorHAnsi"/>
        </w:rPr>
      </w:pPr>
    </w:p>
    <w:p w14:paraId="1DF8F275" w14:textId="4940EF6A" w:rsidR="009578FB" w:rsidRDefault="009578FB" w:rsidP="005F735D">
      <w:pPr>
        <w:rPr>
          <w:rFonts w:asciiTheme="majorHAnsi" w:hAnsiTheme="majorHAnsi" w:cstheme="majorHAnsi"/>
        </w:rPr>
      </w:pPr>
      <w:r w:rsidRPr="009578FB">
        <w:rPr>
          <w:rFonts w:asciiTheme="majorHAnsi" w:hAnsiTheme="majorHAnsi" w:cstheme="majorHAnsi"/>
        </w:rPr>
        <w:t>Mantenemos código de conducta para nuestros proveedores de bienes y servicios y mantenemos auditorías constantes para evaluar su cumplimiento. Además, mantenemos un modelo de Prevención de Delitos enfocados en la transparencia, profesionalismo, monitoreo, difusión y capacitación y canales de denunc</w:t>
      </w:r>
      <w:r>
        <w:rPr>
          <w:rFonts w:asciiTheme="majorHAnsi" w:hAnsiTheme="majorHAnsi" w:cstheme="majorHAnsi"/>
        </w:rPr>
        <w:t xml:space="preserve">ias disponibles para todas las </w:t>
      </w:r>
      <w:proofErr w:type="spellStart"/>
      <w:r>
        <w:rPr>
          <w:rFonts w:asciiTheme="majorHAnsi" w:hAnsiTheme="majorHAnsi" w:cstheme="majorHAnsi"/>
        </w:rPr>
        <w:t>s</w:t>
      </w:r>
      <w:r w:rsidRPr="009578FB">
        <w:rPr>
          <w:rFonts w:asciiTheme="majorHAnsi" w:hAnsiTheme="majorHAnsi" w:cstheme="majorHAnsi"/>
        </w:rPr>
        <w:t>takeholders</w:t>
      </w:r>
      <w:proofErr w:type="spellEnd"/>
      <w:r w:rsidRPr="009578FB">
        <w:rPr>
          <w:rFonts w:asciiTheme="majorHAnsi" w:hAnsiTheme="majorHAnsi" w:cstheme="majorHAnsi"/>
        </w:rPr>
        <w:t xml:space="preserve"> de SOMACOR.</w:t>
      </w:r>
    </w:p>
    <w:p w14:paraId="0CFBE008" w14:textId="77777777" w:rsidR="009578FB" w:rsidRPr="00394826" w:rsidRDefault="009578FB" w:rsidP="005F735D">
      <w:pPr>
        <w:rPr>
          <w:rFonts w:asciiTheme="majorHAnsi" w:hAnsiTheme="majorHAnsi" w:cstheme="majorHAnsi"/>
        </w:rPr>
      </w:pPr>
    </w:p>
    <w:p w14:paraId="3AB04E7B" w14:textId="76D71C10" w:rsidR="005F735D" w:rsidRDefault="005F735D" w:rsidP="005F735D">
      <w:pPr>
        <w:rPr>
          <w:rFonts w:asciiTheme="majorHAnsi" w:hAnsiTheme="majorHAnsi" w:cstheme="majorHAnsi"/>
        </w:rPr>
      </w:pPr>
    </w:p>
    <w:p w14:paraId="355C862D" w14:textId="77777777" w:rsidR="000A7B5B" w:rsidRPr="00394826" w:rsidRDefault="000A7B5B" w:rsidP="005F735D">
      <w:pPr>
        <w:rPr>
          <w:rFonts w:asciiTheme="majorHAnsi" w:hAnsiTheme="majorHAnsi" w:cstheme="majorHAnsi"/>
        </w:rPr>
      </w:pPr>
    </w:p>
    <w:p w14:paraId="347E7AC6" w14:textId="3CE03FDC" w:rsidR="001427C2" w:rsidRDefault="001427C2" w:rsidP="000C3570">
      <w:pPr>
        <w:pStyle w:val="Ttulo2"/>
        <w:numPr>
          <w:ilvl w:val="0"/>
          <w:numId w:val="1"/>
        </w:numPr>
      </w:pPr>
      <w:bookmarkStart w:id="32" w:name="_Toc172220755"/>
      <w:bookmarkStart w:id="33" w:name="_Toc182817851"/>
      <w:bookmarkStart w:id="34" w:name="_Toc207046708"/>
      <w:r>
        <w:t>SOSTENIBILIDAD</w:t>
      </w:r>
      <w:bookmarkEnd w:id="34"/>
    </w:p>
    <w:p w14:paraId="01FEB06B" w14:textId="7106EEAC" w:rsidR="001427C2" w:rsidRDefault="001427C2" w:rsidP="001427C2">
      <w:r w:rsidRPr="001427C2">
        <w:t xml:space="preserve">SOMACOR, con más de 50 años en el mercado chileno, juega un papel relevante como socio estratégico de sus clientes. Teniendo en cuenta los riesgos y las oportunidades en la evaluación de todas nuestras partes interesadas, hemos definido 8 pilares claves en materias de </w:t>
      </w:r>
      <w:hyperlink r:id="rId24" w:history="1">
        <w:r w:rsidRPr="00B56130">
          <w:rPr>
            <w:rStyle w:val="Hipervnculo"/>
            <w:i/>
          </w:rPr>
          <w:t>sostenibilidad</w:t>
        </w:r>
      </w:hyperlink>
      <w:r w:rsidRPr="001427C2">
        <w:t>:</w:t>
      </w:r>
    </w:p>
    <w:p w14:paraId="41A0C651" w14:textId="7731C917" w:rsidR="007B27E0" w:rsidRDefault="007B27E0" w:rsidP="001427C2"/>
    <w:p w14:paraId="4BFC7E00" w14:textId="6693571A" w:rsidR="007B27E0" w:rsidRDefault="007B27E0" w:rsidP="007B27E0">
      <w:pPr>
        <w:pStyle w:val="Prrafodelista"/>
        <w:numPr>
          <w:ilvl w:val="0"/>
          <w:numId w:val="12"/>
        </w:numPr>
      </w:pPr>
      <w:r>
        <w:t>Seguridad y Salud Ocupacional</w:t>
      </w:r>
    </w:p>
    <w:p w14:paraId="3D817FC0" w14:textId="09A9F3AD" w:rsidR="007B27E0" w:rsidRDefault="007B27E0" w:rsidP="007B27E0">
      <w:pPr>
        <w:pStyle w:val="Prrafodelista"/>
        <w:numPr>
          <w:ilvl w:val="0"/>
          <w:numId w:val="12"/>
        </w:numPr>
      </w:pPr>
      <w:r>
        <w:t>Derechos Humanos</w:t>
      </w:r>
    </w:p>
    <w:p w14:paraId="57F5D950" w14:textId="06F14BDC" w:rsidR="007B27E0" w:rsidRDefault="007B27E0" w:rsidP="007B27E0">
      <w:pPr>
        <w:pStyle w:val="Prrafodelista"/>
        <w:numPr>
          <w:ilvl w:val="0"/>
          <w:numId w:val="12"/>
        </w:numPr>
      </w:pPr>
      <w:r>
        <w:t>Desempeño Social</w:t>
      </w:r>
    </w:p>
    <w:p w14:paraId="71F7D929" w14:textId="0DE1FB0E" w:rsidR="007B27E0" w:rsidRDefault="007B27E0" w:rsidP="007B27E0">
      <w:pPr>
        <w:pStyle w:val="Prrafodelista"/>
        <w:numPr>
          <w:ilvl w:val="0"/>
          <w:numId w:val="12"/>
        </w:numPr>
      </w:pPr>
      <w:r>
        <w:t>Cambio Climático</w:t>
      </w:r>
    </w:p>
    <w:p w14:paraId="3168F6EB" w14:textId="20F4C284" w:rsidR="007B27E0" w:rsidRDefault="007B27E0" w:rsidP="007B27E0">
      <w:pPr>
        <w:pStyle w:val="Prrafodelista"/>
        <w:numPr>
          <w:ilvl w:val="0"/>
          <w:numId w:val="12"/>
        </w:numPr>
      </w:pPr>
      <w:r>
        <w:t>Personas</w:t>
      </w:r>
    </w:p>
    <w:p w14:paraId="32290D63" w14:textId="77777777" w:rsidR="007B27E0" w:rsidRDefault="007B27E0" w:rsidP="007B27E0">
      <w:pPr>
        <w:pStyle w:val="Prrafodelista"/>
        <w:numPr>
          <w:ilvl w:val="0"/>
          <w:numId w:val="12"/>
        </w:numPr>
      </w:pPr>
      <w:r>
        <w:lastRenderedPageBreak/>
        <w:t>Agua</w:t>
      </w:r>
    </w:p>
    <w:p w14:paraId="68D70610" w14:textId="2C7BC538" w:rsidR="007B27E0" w:rsidRDefault="007B27E0" w:rsidP="007B27E0">
      <w:pPr>
        <w:pStyle w:val="Prrafodelista"/>
        <w:numPr>
          <w:ilvl w:val="0"/>
          <w:numId w:val="12"/>
        </w:numPr>
      </w:pPr>
      <w:r>
        <w:t>Eficiencia Energética</w:t>
      </w:r>
    </w:p>
    <w:p w14:paraId="2349B4E3" w14:textId="376FCB88" w:rsidR="007B27E0" w:rsidRDefault="007B27E0" w:rsidP="007B27E0">
      <w:pPr>
        <w:pStyle w:val="Prrafodelista"/>
        <w:numPr>
          <w:ilvl w:val="0"/>
          <w:numId w:val="12"/>
        </w:numPr>
      </w:pPr>
      <w:r>
        <w:t>Residuos y Sustancias Peligrosas</w:t>
      </w:r>
    </w:p>
    <w:p w14:paraId="16A101EA" w14:textId="19D436B7" w:rsidR="001427C2" w:rsidRDefault="001427C2" w:rsidP="001427C2"/>
    <w:bookmarkEnd w:id="21"/>
    <w:bookmarkEnd w:id="22"/>
    <w:bookmarkEnd w:id="32"/>
    <w:bookmarkEnd w:id="33"/>
    <w:p w14:paraId="2118F4A4" w14:textId="4A463CD9" w:rsidR="005F735D" w:rsidRPr="00394826" w:rsidRDefault="005F735D" w:rsidP="001773C7">
      <w:pPr>
        <w:rPr>
          <w:rFonts w:asciiTheme="majorHAnsi" w:hAnsiTheme="majorHAnsi" w:cstheme="majorHAnsi"/>
          <w:szCs w:val="24"/>
        </w:rPr>
      </w:pPr>
    </w:p>
    <w:p w14:paraId="556DF35F" w14:textId="77777777" w:rsidR="005F735D" w:rsidRPr="001773C7" w:rsidRDefault="005F735D" w:rsidP="005F735D">
      <w:pPr>
        <w:rPr>
          <w:rFonts w:asciiTheme="majorHAnsi" w:hAnsiTheme="majorHAnsi" w:cstheme="majorHAnsi"/>
          <w:szCs w:val="24"/>
          <w:u w:val="single"/>
        </w:rPr>
      </w:pPr>
    </w:p>
    <w:p w14:paraId="761E5B66" w14:textId="08305DF2" w:rsidR="007931ED" w:rsidRPr="00B854CF" w:rsidRDefault="0092192B" w:rsidP="000C3570">
      <w:pPr>
        <w:pStyle w:val="Ttulo2"/>
        <w:numPr>
          <w:ilvl w:val="0"/>
          <w:numId w:val="1"/>
        </w:numPr>
        <w:rPr>
          <w:color w:val="81B295" w:themeColor="accent5" w:themeShade="BF"/>
          <w:lang w:val="es-MX" w:eastAsia="es-MX"/>
        </w:rPr>
      </w:pPr>
      <w:bookmarkStart w:id="35" w:name="_Toc182817854"/>
      <w:bookmarkStart w:id="36" w:name="_Toc454538294"/>
      <w:bookmarkStart w:id="37" w:name="_Toc85009515"/>
      <w:bookmarkStart w:id="38" w:name="_Toc207046709"/>
      <w:r w:rsidRPr="00B854CF">
        <w:t>SISTEMA DE GESTIÓN INTEGRADO</w:t>
      </w:r>
      <w:bookmarkEnd w:id="35"/>
      <w:bookmarkEnd w:id="38"/>
    </w:p>
    <w:p w14:paraId="078BB00B" w14:textId="77777777" w:rsidR="00663ECD" w:rsidRDefault="007931ED" w:rsidP="00663ECD">
      <w:pPr>
        <w:rPr>
          <w:rFonts w:asciiTheme="majorHAnsi" w:hAnsiTheme="majorHAnsi" w:cstheme="majorHAnsi"/>
        </w:rPr>
      </w:pPr>
      <w:r w:rsidRPr="00B854CF">
        <w:rPr>
          <w:rFonts w:asciiTheme="majorHAnsi" w:hAnsiTheme="majorHAnsi" w:cstheme="majorHAnsi"/>
          <w:noProof/>
          <w:lang w:val="es-CL" w:eastAsia="es-CL"/>
        </w:rPr>
        <w:drawing>
          <wp:inline distT="0" distB="0" distL="0" distR="0" wp14:anchorId="5E488215" wp14:editId="1637DC29">
            <wp:extent cx="1800000" cy="2563290"/>
            <wp:effectExtent l="0" t="0" r="0" b="889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00000" cy="2563290"/>
                    </a:xfrm>
                    <a:prstGeom prst="rect">
                      <a:avLst/>
                    </a:prstGeom>
                  </pic:spPr>
                </pic:pic>
              </a:graphicData>
            </a:graphic>
          </wp:inline>
        </w:drawing>
      </w:r>
      <w:r w:rsidR="00663ECD">
        <w:rPr>
          <w:rFonts w:asciiTheme="majorHAnsi" w:hAnsiTheme="majorHAnsi" w:cstheme="majorHAnsi"/>
        </w:rPr>
        <w:t xml:space="preserve"> </w:t>
      </w:r>
      <w:r w:rsidRPr="00B854CF">
        <w:rPr>
          <w:rFonts w:asciiTheme="majorHAnsi" w:hAnsiTheme="majorHAnsi" w:cstheme="majorHAnsi"/>
        </w:rPr>
        <w:t xml:space="preserve"> </w:t>
      </w:r>
      <w:r w:rsidRPr="00B854CF">
        <w:rPr>
          <w:rFonts w:asciiTheme="majorHAnsi" w:hAnsiTheme="majorHAnsi" w:cstheme="majorHAnsi"/>
          <w:noProof/>
          <w:lang w:val="es-CL" w:eastAsia="es-CL"/>
        </w:rPr>
        <w:drawing>
          <wp:inline distT="0" distB="0" distL="0" distR="0" wp14:anchorId="5EEF6866" wp14:editId="157DF3A4">
            <wp:extent cx="1800000" cy="2524525"/>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00000" cy="2524525"/>
                    </a:xfrm>
                    <a:prstGeom prst="rect">
                      <a:avLst/>
                    </a:prstGeom>
                  </pic:spPr>
                </pic:pic>
              </a:graphicData>
            </a:graphic>
          </wp:inline>
        </w:drawing>
      </w:r>
      <w:r w:rsidRPr="00B854CF">
        <w:rPr>
          <w:rFonts w:asciiTheme="majorHAnsi" w:hAnsiTheme="majorHAnsi" w:cstheme="majorHAnsi"/>
        </w:rPr>
        <w:t xml:space="preserve">  </w:t>
      </w:r>
      <w:r w:rsidRPr="00B854CF">
        <w:rPr>
          <w:rFonts w:asciiTheme="majorHAnsi" w:hAnsiTheme="majorHAnsi" w:cstheme="majorHAnsi"/>
          <w:noProof/>
          <w:lang w:val="es-CL" w:eastAsia="es-CL"/>
        </w:rPr>
        <w:drawing>
          <wp:inline distT="0" distB="0" distL="0" distR="0" wp14:anchorId="0619C380" wp14:editId="5E9116C7">
            <wp:extent cx="1800000" cy="2552828"/>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00000" cy="2552828"/>
                    </a:xfrm>
                    <a:prstGeom prst="rect">
                      <a:avLst/>
                    </a:prstGeom>
                  </pic:spPr>
                </pic:pic>
              </a:graphicData>
            </a:graphic>
          </wp:inline>
        </w:drawing>
      </w:r>
    </w:p>
    <w:p w14:paraId="6E6FD240" w14:textId="77777777" w:rsidR="00663ECD" w:rsidRDefault="00663ECD" w:rsidP="00663ECD">
      <w:pPr>
        <w:rPr>
          <w:rFonts w:asciiTheme="majorHAnsi" w:hAnsiTheme="majorHAnsi" w:cstheme="majorHAnsi"/>
        </w:rPr>
      </w:pPr>
    </w:p>
    <w:p w14:paraId="05A55ABC" w14:textId="01BF0DDA" w:rsidR="005F735D" w:rsidRDefault="005F735D" w:rsidP="00663ECD">
      <w:pPr>
        <w:rPr>
          <w:rFonts w:asciiTheme="majorHAnsi" w:hAnsiTheme="majorHAnsi" w:cstheme="majorHAnsi"/>
          <w:b/>
          <w:caps/>
          <w:color w:val="81B295" w:themeColor="accent5" w:themeShade="BF"/>
          <w:sz w:val="28"/>
          <w:szCs w:val="28"/>
          <w:lang w:val="es-MX" w:eastAsia="es-MX"/>
        </w:rPr>
      </w:pPr>
    </w:p>
    <w:p w14:paraId="19830817" w14:textId="77777777" w:rsidR="00F3211F" w:rsidRPr="00B854CF" w:rsidRDefault="00F3211F" w:rsidP="00663ECD">
      <w:pPr>
        <w:rPr>
          <w:rFonts w:asciiTheme="majorHAnsi" w:hAnsiTheme="majorHAnsi" w:cstheme="majorHAnsi"/>
          <w:b/>
          <w:caps/>
          <w:color w:val="81B295" w:themeColor="accent5" w:themeShade="BF"/>
          <w:sz w:val="28"/>
          <w:szCs w:val="28"/>
          <w:lang w:val="es-MX" w:eastAsia="es-MX"/>
        </w:rPr>
      </w:pPr>
    </w:p>
    <w:p w14:paraId="33968962" w14:textId="7A9C406C" w:rsidR="005F735D" w:rsidRPr="00B854CF" w:rsidRDefault="005F735D" w:rsidP="000C3570">
      <w:pPr>
        <w:pStyle w:val="Ttulo2"/>
        <w:numPr>
          <w:ilvl w:val="0"/>
          <w:numId w:val="1"/>
        </w:numPr>
      </w:pPr>
      <w:bookmarkStart w:id="39" w:name="_Toc172220758"/>
      <w:bookmarkStart w:id="40" w:name="_Toc182817855"/>
      <w:bookmarkStart w:id="41" w:name="_Toc207046710"/>
      <w:r w:rsidRPr="00B854CF">
        <w:t>Política</w:t>
      </w:r>
      <w:bookmarkEnd w:id="36"/>
      <w:bookmarkEnd w:id="37"/>
      <w:bookmarkEnd w:id="39"/>
      <w:bookmarkEnd w:id="40"/>
      <w:r w:rsidR="00663ECD">
        <w:t>S SOMACOR S.A.</w:t>
      </w:r>
      <w:bookmarkEnd w:id="41"/>
    </w:p>
    <w:p w14:paraId="05C895B3" w14:textId="2C2CC060" w:rsidR="00663ECD" w:rsidRDefault="00BA474F" w:rsidP="007B27E0">
      <w:pPr>
        <w:pStyle w:val="Prrafodelista"/>
        <w:numPr>
          <w:ilvl w:val="0"/>
          <w:numId w:val="12"/>
        </w:numPr>
      </w:pPr>
      <w:bookmarkStart w:id="42" w:name="Itemizado!B2:H44"/>
      <w:bookmarkEnd w:id="42"/>
      <w:r w:rsidRPr="00761808">
        <w:t xml:space="preserve">Política de </w:t>
      </w:r>
      <w:r w:rsidR="00FC6397" w:rsidRPr="00761808">
        <w:t>Acoso Laboral, Acoso Sexual y Violencia en el Trabajo</w:t>
      </w:r>
    </w:p>
    <w:p w14:paraId="59860AB2" w14:textId="6055F032" w:rsidR="00BA474F" w:rsidRDefault="00BA474F" w:rsidP="007B27E0">
      <w:pPr>
        <w:pStyle w:val="Prrafodelista"/>
        <w:numPr>
          <w:ilvl w:val="0"/>
          <w:numId w:val="12"/>
        </w:numPr>
      </w:pPr>
      <w:r>
        <w:t>Política de Alcohol y Drogas</w:t>
      </w:r>
    </w:p>
    <w:p w14:paraId="79970BFD" w14:textId="110FB5C4" w:rsidR="00BA474F" w:rsidRDefault="00BA474F" w:rsidP="007B27E0">
      <w:pPr>
        <w:pStyle w:val="Prrafodelista"/>
        <w:numPr>
          <w:ilvl w:val="0"/>
          <w:numId w:val="12"/>
        </w:numPr>
      </w:pPr>
      <w:r>
        <w:t>Política de Calidad</w:t>
      </w:r>
    </w:p>
    <w:p w14:paraId="104EC5CB" w14:textId="55BC7617" w:rsidR="00BA474F" w:rsidRDefault="00BA474F" w:rsidP="007B27E0">
      <w:pPr>
        <w:pStyle w:val="Prrafodelista"/>
        <w:numPr>
          <w:ilvl w:val="0"/>
          <w:numId w:val="12"/>
        </w:numPr>
      </w:pPr>
      <w:r>
        <w:t>Política de Compras Sostenibles</w:t>
      </w:r>
    </w:p>
    <w:p w14:paraId="3A0B227A" w14:textId="00EFB8DA" w:rsidR="00BA474F" w:rsidRDefault="00BA474F" w:rsidP="007B27E0">
      <w:pPr>
        <w:pStyle w:val="Prrafodelista"/>
        <w:numPr>
          <w:ilvl w:val="0"/>
          <w:numId w:val="12"/>
        </w:numPr>
      </w:pPr>
      <w:r>
        <w:t>Política de Derechos Humanos</w:t>
      </w:r>
    </w:p>
    <w:p w14:paraId="0793224B" w14:textId="0CB03902" w:rsidR="00BA474F" w:rsidRDefault="00BA474F" w:rsidP="007B27E0">
      <w:pPr>
        <w:pStyle w:val="Prrafodelista"/>
        <w:numPr>
          <w:ilvl w:val="0"/>
          <w:numId w:val="12"/>
        </w:numPr>
      </w:pPr>
      <w:r>
        <w:t>Política de Diversidad, Equidad e Inclusión</w:t>
      </w:r>
    </w:p>
    <w:p w14:paraId="5F87BE31" w14:textId="284DD287" w:rsidR="00BA474F" w:rsidRDefault="00BA474F" w:rsidP="007B27E0">
      <w:pPr>
        <w:pStyle w:val="Prrafodelista"/>
        <w:numPr>
          <w:ilvl w:val="0"/>
          <w:numId w:val="12"/>
        </w:numPr>
      </w:pPr>
      <w:r>
        <w:t>Política de Medioambiente</w:t>
      </w:r>
    </w:p>
    <w:p w14:paraId="4C924003" w14:textId="2CCD6B6E" w:rsidR="00BA474F" w:rsidRDefault="00BA474F" w:rsidP="007B27E0">
      <w:pPr>
        <w:pStyle w:val="Prrafodelista"/>
        <w:numPr>
          <w:ilvl w:val="0"/>
          <w:numId w:val="12"/>
        </w:numPr>
      </w:pPr>
      <w:r>
        <w:t>Política de Seguridad y Salud en el Trabajo</w:t>
      </w:r>
    </w:p>
    <w:p w14:paraId="5F9F24EA" w14:textId="69B1933B" w:rsidR="00BA474F" w:rsidRPr="00FC6397" w:rsidRDefault="00BA474F" w:rsidP="007B27E0">
      <w:pPr>
        <w:pStyle w:val="Prrafodelista"/>
        <w:numPr>
          <w:ilvl w:val="0"/>
          <w:numId w:val="12"/>
        </w:numPr>
      </w:pPr>
      <w:r>
        <w:t>Política de Sostenibilidad</w:t>
      </w:r>
    </w:p>
    <w:p w14:paraId="26200EAB" w14:textId="46C28D67" w:rsidR="002032E8" w:rsidRDefault="002032E8" w:rsidP="002032E8">
      <w:pPr>
        <w:autoSpaceDE w:val="0"/>
        <w:autoSpaceDN w:val="0"/>
        <w:adjustRightInd w:val="0"/>
        <w:rPr>
          <w:rFonts w:cs="Arial"/>
          <w:color w:val="000000"/>
          <w:szCs w:val="28"/>
        </w:rPr>
      </w:pPr>
    </w:p>
    <w:p w14:paraId="6297DB94" w14:textId="37C953EA" w:rsidR="00BB5074" w:rsidRDefault="004C7337" w:rsidP="004C7337">
      <w:pPr>
        <w:pStyle w:val="Contenido"/>
        <w:rPr>
          <w:rFonts w:asciiTheme="majorHAnsi" w:hAnsiTheme="majorHAnsi" w:cstheme="majorHAnsi"/>
        </w:rPr>
      </w:pPr>
      <w:r>
        <w:rPr>
          <w:rFonts w:asciiTheme="majorHAnsi" w:hAnsiTheme="majorHAnsi" w:cstheme="majorHAnsi"/>
        </w:rPr>
        <w:t xml:space="preserve">El detalle de las políticas las puede encontrar en </w:t>
      </w:r>
      <w:hyperlink r:id="rId28" w:history="1">
        <w:r w:rsidRPr="00566A31">
          <w:rPr>
            <w:rStyle w:val="Hipervnculo"/>
            <w:rFonts w:asciiTheme="majorHAnsi" w:hAnsiTheme="majorHAnsi" w:cstheme="majorHAnsi"/>
          </w:rPr>
          <w:t>https://somacorchile.cl/</w:t>
        </w:r>
      </w:hyperlink>
    </w:p>
    <w:p w14:paraId="29ADB78F" w14:textId="2B9696F1" w:rsidR="004C7337" w:rsidRPr="00B854CF" w:rsidRDefault="004C7337" w:rsidP="004C7337">
      <w:pPr>
        <w:pStyle w:val="Contenido"/>
        <w:rPr>
          <w:rFonts w:asciiTheme="majorHAnsi" w:hAnsiTheme="majorHAnsi" w:cstheme="majorHAnsi"/>
        </w:rPr>
      </w:pPr>
    </w:p>
    <w:sectPr w:rsidR="004C7337" w:rsidRPr="00B854CF" w:rsidSect="00B854CF">
      <w:headerReference w:type="default" r:id="rId29"/>
      <w:footerReference w:type="default" r:id="rId30"/>
      <w:pgSz w:w="12240" w:h="15840" w:code="1"/>
      <w:pgMar w:top="1417" w:right="1701" w:bottom="1417" w:left="1701" w:header="284" w:footer="289" w:gutter="0"/>
      <w:pgNumType w:start="0"/>
      <w:cols w:space="720"/>
      <w:titlePg/>
      <w:docGrid w:linePitch="382"/>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6FD1B76" w14:textId="77777777" w:rsidR="00576DA8" w:rsidRDefault="00576DA8">
      <w:r>
        <w:separator/>
      </w:r>
    </w:p>
    <w:p w14:paraId="2713523D" w14:textId="77777777" w:rsidR="00576DA8" w:rsidRDefault="00576DA8"/>
    <w:p w14:paraId="2B46B5DE" w14:textId="77777777" w:rsidR="00576DA8" w:rsidRDefault="00576DA8"/>
  </w:endnote>
  <w:endnote w:type="continuationSeparator" w:id="0">
    <w:p w14:paraId="0B7F7B56" w14:textId="77777777" w:rsidR="00576DA8" w:rsidRDefault="00576DA8">
      <w:r>
        <w:continuationSeparator/>
      </w:r>
    </w:p>
    <w:p w14:paraId="34AB5288" w14:textId="77777777" w:rsidR="00576DA8" w:rsidRDefault="00576DA8"/>
    <w:p w14:paraId="2B89FF67" w14:textId="77777777" w:rsidR="00576DA8" w:rsidRDefault="00576DA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Yu Gothic UI"/>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791BCC2" w14:textId="03068F56" w:rsidR="00F3199F" w:rsidRPr="003A5AC6" w:rsidRDefault="00F3199F">
    <w:pPr>
      <w:pStyle w:val="Piedepgina"/>
      <w:jc w:val="center"/>
      <w:rPr>
        <w:rFonts w:asciiTheme="minorHAnsi" w:hAnsiTheme="minorHAnsi" w:cstheme="minorHAnsi"/>
        <w:caps/>
      </w:rPr>
    </w:pPr>
    <w:r w:rsidRPr="003A5AC6">
      <w:rPr>
        <w:rFonts w:asciiTheme="minorHAnsi" w:hAnsiTheme="minorHAnsi" w:cstheme="minorHAnsi"/>
        <w:caps/>
      </w:rPr>
      <w:fldChar w:fldCharType="begin"/>
    </w:r>
    <w:r w:rsidRPr="003A5AC6">
      <w:rPr>
        <w:rFonts w:asciiTheme="minorHAnsi" w:hAnsiTheme="minorHAnsi" w:cstheme="minorHAnsi"/>
        <w:caps/>
      </w:rPr>
      <w:instrText>PAGE   \* MERGEFORMAT</w:instrText>
    </w:r>
    <w:r w:rsidRPr="003A5AC6">
      <w:rPr>
        <w:rFonts w:asciiTheme="minorHAnsi" w:hAnsiTheme="minorHAnsi" w:cstheme="minorHAnsi"/>
        <w:caps/>
      </w:rPr>
      <w:fldChar w:fldCharType="separate"/>
    </w:r>
    <w:r w:rsidR="00896631">
      <w:rPr>
        <w:rFonts w:asciiTheme="minorHAnsi" w:hAnsiTheme="minorHAnsi" w:cstheme="minorHAnsi"/>
        <w:caps/>
        <w:noProof/>
      </w:rPr>
      <w:t>5</w:t>
    </w:r>
    <w:r w:rsidRPr="003A5AC6">
      <w:rPr>
        <w:rFonts w:asciiTheme="minorHAnsi" w:hAnsiTheme="minorHAnsi" w:cstheme="minorHAnsi"/>
        <w:caps/>
      </w:rPr>
      <w:fldChar w:fldCharType="end"/>
    </w:r>
  </w:p>
  <w:p w14:paraId="43A06AF3" w14:textId="6ECC57FE" w:rsidR="00F3199F" w:rsidRDefault="00576DA8">
    <w:r>
      <w:rPr>
        <w:noProof/>
      </w:rPr>
      <w:pict w14:anchorId="2D47AA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2049" type="#_x0000_t75" style="position:absolute;left:0;text-align:left;margin-left:-85.1pt;margin-top:10.95pt;width:611.75pt;height:17.3pt;z-index:251661312;mso-position-horizontal-relative:text;mso-position-vertical-relative:text;mso-width-relative:page;mso-height-relative:page">
          <v:imagedata r:id="rId1" o:title="Barra encabezado_Ver2"/>
        </v:shape>
      </w:pict>
    </w: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DABF349" w14:textId="77777777" w:rsidR="00576DA8" w:rsidRDefault="00576DA8">
      <w:r>
        <w:separator/>
      </w:r>
    </w:p>
    <w:p w14:paraId="18A0E65A" w14:textId="77777777" w:rsidR="00576DA8" w:rsidRDefault="00576DA8"/>
    <w:p w14:paraId="6FB1D253" w14:textId="77777777" w:rsidR="00576DA8" w:rsidRDefault="00576DA8"/>
  </w:footnote>
  <w:footnote w:type="continuationSeparator" w:id="0">
    <w:p w14:paraId="609A9E15" w14:textId="77777777" w:rsidR="00576DA8" w:rsidRDefault="00576DA8">
      <w:r>
        <w:continuationSeparator/>
      </w:r>
    </w:p>
    <w:p w14:paraId="26AF78E0" w14:textId="77777777" w:rsidR="00576DA8" w:rsidRDefault="00576DA8"/>
    <w:p w14:paraId="34BCFCC5" w14:textId="77777777" w:rsidR="00576DA8" w:rsidRDefault="00576DA8"/>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10035" w:type="dxa"/>
      <w:tblBorders>
        <w:top w:val="single" w:sz="36" w:space="0" w:color="082A75" w:themeColor="text2"/>
        <w:left w:val="single" w:sz="36" w:space="0" w:color="082A75" w:themeColor="text2"/>
        <w:bottom w:val="single" w:sz="36" w:space="0" w:color="082A75" w:themeColor="text2"/>
        <w:right w:val="single" w:sz="36" w:space="0" w:color="082A75" w:themeColor="text2"/>
        <w:insideH w:val="single" w:sz="36" w:space="0" w:color="082A75" w:themeColor="text2"/>
        <w:insideV w:val="single" w:sz="36" w:space="0" w:color="082A75" w:themeColor="text2"/>
      </w:tblBorders>
      <w:tblLook w:val="0000" w:firstRow="0" w:lastRow="0" w:firstColumn="0" w:lastColumn="0" w:noHBand="0" w:noVBand="0"/>
    </w:tblPr>
    <w:tblGrid>
      <w:gridCol w:w="10035"/>
    </w:tblGrid>
    <w:tr w:rsidR="00F3199F" w14:paraId="4FFF157A" w14:textId="77777777" w:rsidTr="00BB5074">
      <w:trPr>
        <w:trHeight w:val="715"/>
      </w:trPr>
      <w:tc>
        <w:tcPr>
          <w:tcW w:w="10035" w:type="dxa"/>
          <w:tcBorders>
            <w:top w:val="nil"/>
            <w:left w:val="nil"/>
            <w:bottom w:val="nil"/>
            <w:right w:val="nil"/>
          </w:tcBorders>
        </w:tcPr>
        <w:p w14:paraId="7EA661B3" w14:textId="261DBB54" w:rsidR="00F3199F" w:rsidRDefault="00F3199F">
          <w:pPr>
            <w:pStyle w:val="Encabezado"/>
            <w:rPr>
              <w:noProof/>
            </w:rPr>
          </w:pPr>
          <w:r>
            <w:rPr>
              <w:noProof/>
              <w:color w:val="1F497D"/>
              <w:lang w:val="es-CL" w:eastAsia="es-CL"/>
            </w:rPr>
            <w:drawing>
              <wp:anchor distT="0" distB="0" distL="114300" distR="114300" simplePos="0" relativeHeight="251659264" behindDoc="0" locked="0" layoutInCell="1" allowOverlap="1" wp14:anchorId="55E6E45B" wp14:editId="65070A65">
                <wp:simplePos x="0" y="0"/>
                <wp:positionH relativeFrom="margin">
                  <wp:posOffset>-83519</wp:posOffset>
                </wp:positionH>
                <wp:positionV relativeFrom="paragraph">
                  <wp:posOffset>-39370</wp:posOffset>
                </wp:positionV>
                <wp:extent cx="1076895" cy="592853"/>
                <wp:effectExtent l="0" t="0" r="0" b="0"/>
                <wp:wrapNone/>
                <wp:docPr id="41" name="Imagen 41" descr="logo-vertic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logo-vertical"/>
                        <pic:cNvPicPr>
                          <a:picLocks noChangeAspect="1" noChangeArrowheads="1"/>
                        </pic:cNvPicPr>
                      </pic:nvPicPr>
                      <pic:blipFill>
                        <a:blip r:embed="rId1" r:link="rId2">
                          <a:extLst>
                            <a:ext uri="{28A0092B-C50C-407E-A947-70E740481C1C}">
                              <a14:useLocalDpi xmlns:a14="http://schemas.microsoft.com/office/drawing/2010/main" val="0"/>
                            </a:ext>
                          </a:extLst>
                        </a:blip>
                        <a:srcRect/>
                        <a:stretch>
                          <a:fillRect/>
                        </a:stretch>
                      </pic:blipFill>
                      <pic:spPr bwMode="auto">
                        <a:xfrm>
                          <a:off x="0" y="0"/>
                          <a:ext cx="1076895" cy="592853"/>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bl>
  <w:p w14:paraId="07E7C70F" w14:textId="2CF74BA5" w:rsidR="00F3199F" w:rsidRDefault="00F3199F" w:rsidP="00D077E9">
    <w:pPr>
      <w:pStyle w:val="Encabezado"/>
      <w:rPr>
        <w:noProof/>
      </w:rPr>
    </w:pPr>
  </w:p>
  <w:p w14:paraId="2510DFDF" w14:textId="683C47E2" w:rsidR="00F3199F" w:rsidRDefault="00F3199F"/>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w14:anchorId="74CB203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04" type="#_x0000_t75" style="width:196.8pt;height:198pt" o:bullet="t">
        <v:imagedata r:id="rId1" o:title="Icono_azul_pequeno"/>
      </v:shape>
    </w:pict>
  </w:numPicBullet>
  <w:numPicBullet w:numPicBulletId="1">
    <w:pict>
      <v:shape w14:anchorId="74CB2030" id="_x0000_i1205" type="#_x0000_t75" style="width:708pt;height:706.8pt" o:bullet="t">
        <v:imagedata r:id="rId2" o:title="Icono_azul"/>
      </v:shape>
    </w:pict>
  </w:numPicBullet>
  <w:abstractNum w:abstractNumId="0" w15:restartNumberingAfterBreak="0">
    <w:nsid w:val="02EE20E9"/>
    <w:multiLevelType w:val="hybridMultilevel"/>
    <w:tmpl w:val="53F412BE"/>
    <w:lvl w:ilvl="0" w:tplc="410263D8">
      <w:start w:val="1"/>
      <w:numFmt w:val="bullet"/>
      <w:lvlText w:val=""/>
      <w:lvlPicBulletId w:val="0"/>
      <w:lvlJc w:val="left"/>
      <w:pPr>
        <w:ind w:left="1069" w:hanging="360"/>
      </w:pPr>
      <w:rPr>
        <w:rFonts w:ascii="Symbol" w:hAnsi="Symbol" w:hint="default"/>
        <w:color w:val="auto"/>
        <w:sz w:val="16"/>
        <w:szCs w:val="16"/>
      </w:rPr>
    </w:lvl>
    <w:lvl w:ilvl="1" w:tplc="340A0003">
      <w:start w:val="1"/>
      <w:numFmt w:val="bullet"/>
      <w:lvlText w:val="o"/>
      <w:lvlJc w:val="left"/>
      <w:pPr>
        <w:ind w:left="1789" w:hanging="360"/>
      </w:pPr>
      <w:rPr>
        <w:rFonts w:ascii="Courier New" w:hAnsi="Courier New" w:cs="Courier New" w:hint="default"/>
      </w:rPr>
    </w:lvl>
    <w:lvl w:ilvl="2" w:tplc="340A0005" w:tentative="1">
      <w:start w:val="1"/>
      <w:numFmt w:val="bullet"/>
      <w:lvlText w:val=""/>
      <w:lvlJc w:val="left"/>
      <w:pPr>
        <w:ind w:left="2509" w:hanging="360"/>
      </w:pPr>
      <w:rPr>
        <w:rFonts w:ascii="Wingdings" w:hAnsi="Wingdings" w:hint="default"/>
      </w:rPr>
    </w:lvl>
    <w:lvl w:ilvl="3" w:tplc="340A0001" w:tentative="1">
      <w:start w:val="1"/>
      <w:numFmt w:val="bullet"/>
      <w:lvlText w:val=""/>
      <w:lvlJc w:val="left"/>
      <w:pPr>
        <w:ind w:left="3229" w:hanging="360"/>
      </w:pPr>
      <w:rPr>
        <w:rFonts w:ascii="Symbol" w:hAnsi="Symbol" w:hint="default"/>
      </w:rPr>
    </w:lvl>
    <w:lvl w:ilvl="4" w:tplc="340A0003" w:tentative="1">
      <w:start w:val="1"/>
      <w:numFmt w:val="bullet"/>
      <w:lvlText w:val="o"/>
      <w:lvlJc w:val="left"/>
      <w:pPr>
        <w:ind w:left="3949" w:hanging="360"/>
      </w:pPr>
      <w:rPr>
        <w:rFonts w:ascii="Courier New" w:hAnsi="Courier New" w:cs="Courier New" w:hint="default"/>
      </w:rPr>
    </w:lvl>
    <w:lvl w:ilvl="5" w:tplc="340A0005" w:tentative="1">
      <w:start w:val="1"/>
      <w:numFmt w:val="bullet"/>
      <w:lvlText w:val=""/>
      <w:lvlJc w:val="left"/>
      <w:pPr>
        <w:ind w:left="4669" w:hanging="360"/>
      </w:pPr>
      <w:rPr>
        <w:rFonts w:ascii="Wingdings" w:hAnsi="Wingdings" w:hint="default"/>
      </w:rPr>
    </w:lvl>
    <w:lvl w:ilvl="6" w:tplc="340A0001" w:tentative="1">
      <w:start w:val="1"/>
      <w:numFmt w:val="bullet"/>
      <w:lvlText w:val=""/>
      <w:lvlJc w:val="left"/>
      <w:pPr>
        <w:ind w:left="5389" w:hanging="360"/>
      </w:pPr>
      <w:rPr>
        <w:rFonts w:ascii="Symbol" w:hAnsi="Symbol" w:hint="default"/>
      </w:rPr>
    </w:lvl>
    <w:lvl w:ilvl="7" w:tplc="340A0003" w:tentative="1">
      <w:start w:val="1"/>
      <w:numFmt w:val="bullet"/>
      <w:lvlText w:val="o"/>
      <w:lvlJc w:val="left"/>
      <w:pPr>
        <w:ind w:left="6109" w:hanging="360"/>
      </w:pPr>
      <w:rPr>
        <w:rFonts w:ascii="Courier New" w:hAnsi="Courier New" w:cs="Courier New" w:hint="default"/>
      </w:rPr>
    </w:lvl>
    <w:lvl w:ilvl="8" w:tplc="340A0005" w:tentative="1">
      <w:start w:val="1"/>
      <w:numFmt w:val="bullet"/>
      <w:lvlText w:val=""/>
      <w:lvlJc w:val="left"/>
      <w:pPr>
        <w:ind w:left="6829" w:hanging="360"/>
      </w:pPr>
      <w:rPr>
        <w:rFonts w:ascii="Wingdings" w:hAnsi="Wingdings" w:hint="default"/>
      </w:rPr>
    </w:lvl>
  </w:abstractNum>
  <w:abstractNum w:abstractNumId="1" w15:restartNumberingAfterBreak="0">
    <w:nsid w:val="04AA1234"/>
    <w:multiLevelType w:val="hybridMultilevel"/>
    <w:tmpl w:val="0CF8C0E0"/>
    <w:lvl w:ilvl="0" w:tplc="E4147F02">
      <w:start w:val="1"/>
      <w:numFmt w:val="bullet"/>
      <w:lvlText w:val=""/>
      <w:lvlPicBulletId w:val="0"/>
      <w:lvlJc w:val="left"/>
      <w:pPr>
        <w:ind w:left="1069" w:hanging="360"/>
      </w:pPr>
      <w:rPr>
        <w:rFonts w:ascii="Symbol" w:hAnsi="Symbol" w:hint="default"/>
        <w:color w:val="auto"/>
        <w:sz w:val="16"/>
        <w:szCs w:val="16"/>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2" w15:restartNumberingAfterBreak="0">
    <w:nsid w:val="05745400"/>
    <w:multiLevelType w:val="hybridMultilevel"/>
    <w:tmpl w:val="98F0BAF6"/>
    <w:lvl w:ilvl="0" w:tplc="E2FA10EA">
      <w:start w:val="1"/>
      <w:numFmt w:val="lowerLetter"/>
      <w:lvlText w:val="%1."/>
      <w:lvlJc w:val="left"/>
      <w:pPr>
        <w:ind w:left="1800" w:hanging="360"/>
      </w:p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3" w15:restartNumberingAfterBreak="0">
    <w:nsid w:val="16323239"/>
    <w:multiLevelType w:val="hybridMultilevel"/>
    <w:tmpl w:val="FF4EE3AE"/>
    <w:lvl w:ilvl="0" w:tplc="410263D8">
      <w:start w:val="1"/>
      <w:numFmt w:val="bullet"/>
      <w:lvlText w:val=""/>
      <w:lvlPicBulletId w:val="0"/>
      <w:lvlJc w:val="left"/>
      <w:pPr>
        <w:ind w:left="1069" w:hanging="360"/>
      </w:pPr>
      <w:rPr>
        <w:rFonts w:ascii="Symbol" w:hAnsi="Symbol" w:hint="default"/>
        <w:color w:val="auto"/>
        <w:sz w:val="16"/>
        <w:szCs w:val="16"/>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4" w15:restartNumberingAfterBreak="0">
    <w:nsid w:val="1786310E"/>
    <w:multiLevelType w:val="hybridMultilevel"/>
    <w:tmpl w:val="EFE00A1A"/>
    <w:lvl w:ilvl="0" w:tplc="F92EF95A">
      <w:start w:val="1"/>
      <w:numFmt w:val="bullet"/>
      <w:lvlText w:val=""/>
      <w:lvlPicBulletId w:val="1"/>
      <w:lvlJc w:val="left"/>
      <w:pPr>
        <w:ind w:left="1069" w:hanging="360"/>
      </w:pPr>
      <w:rPr>
        <w:rFonts w:ascii="Symbol" w:hAnsi="Symbol" w:hint="default"/>
        <w:color w:val="auto"/>
        <w:sz w:val="16"/>
        <w:szCs w:val="16"/>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15:restartNumberingAfterBreak="0">
    <w:nsid w:val="17E317F2"/>
    <w:multiLevelType w:val="hybridMultilevel"/>
    <w:tmpl w:val="F0DE3CDA"/>
    <w:lvl w:ilvl="0" w:tplc="CC124BAC">
      <w:start w:val="1"/>
      <w:numFmt w:val="bullet"/>
      <w:lvlText w:val=""/>
      <w:lvlPicBulletId w:val="1"/>
      <w:lvlJc w:val="left"/>
      <w:pPr>
        <w:ind w:left="1069" w:hanging="360"/>
      </w:pPr>
      <w:rPr>
        <w:rFonts w:ascii="Symbol" w:hAnsi="Symbol" w:hint="default"/>
        <w:color w:val="auto"/>
        <w:sz w:val="16"/>
        <w:szCs w:val="16"/>
      </w:rPr>
    </w:lvl>
    <w:lvl w:ilvl="1" w:tplc="EAD48488">
      <w:start w:val="1"/>
      <w:numFmt w:val="bullet"/>
      <w:pStyle w:val="Prrafodelista"/>
      <w:lvlText w:val="o"/>
      <w:lvlJc w:val="left"/>
      <w:pPr>
        <w:ind w:left="1506" w:hanging="360"/>
      </w:pPr>
      <w:rPr>
        <w:rFonts w:ascii="Courier New" w:hAnsi="Courier New" w:cs="Courier New" w:hint="default"/>
      </w:rPr>
    </w:lvl>
    <w:lvl w:ilvl="2" w:tplc="340A0005" w:tentative="1">
      <w:start w:val="1"/>
      <w:numFmt w:val="bullet"/>
      <w:lvlText w:val=""/>
      <w:lvlJc w:val="left"/>
      <w:pPr>
        <w:ind w:left="2226" w:hanging="360"/>
      </w:pPr>
      <w:rPr>
        <w:rFonts w:ascii="Wingdings" w:hAnsi="Wingdings" w:hint="default"/>
      </w:rPr>
    </w:lvl>
    <w:lvl w:ilvl="3" w:tplc="340A0001" w:tentative="1">
      <w:start w:val="1"/>
      <w:numFmt w:val="bullet"/>
      <w:lvlText w:val=""/>
      <w:lvlJc w:val="left"/>
      <w:pPr>
        <w:ind w:left="2946" w:hanging="360"/>
      </w:pPr>
      <w:rPr>
        <w:rFonts w:ascii="Symbol" w:hAnsi="Symbol" w:hint="default"/>
      </w:rPr>
    </w:lvl>
    <w:lvl w:ilvl="4" w:tplc="340A0003" w:tentative="1">
      <w:start w:val="1"/>
      <w:numFmt w:val="bullet"/>
      <w:lvlText w:val="o"/>
      <w:lvlJc w:val="left"/>
      <w:pPr>
        <w:ind w:left="3666" w:hanging="360"/>
      </w:pPr>
      <w:rPr>
        <w:rFonts w:ascii="Courier New" w:hAnsi="Courier New" w:cs="Courier New" w:hint="default"/>
      </w:rPr>
    </w:lvl>
    <w:lvl w:ilvl="5" w:tplc="340A0005" w:tentative="1">
      <w:start w:val="1"/>
      <w:numFmt w:val="bullet"/>
      <w:lvlText w:val=""/>
      <w:lvlJc w:val="left"/>
      <w:pPr>
        <w:ind w:left="4386" w:hanging="360"/>
      </w:pPr>
      <w:rPr>
        <w:rFonts w:ascii="Wingdings" w:hAnsi="Wingdings" w:hint="default"/>
      </w:rPr>
    </w:lvl>
    <w:lvl w:ilvl="6" w:tplc="340A0001" w:tentative="1">
      <w:start w:val="1"/>
      <w:numFmt w:val="bullet"/>
      <w:lvlText w:val=""/>
      <w:lvlJc w:val="left"/>
      <w:pPr>
        <w:ind w:left="5106" w:hanging="360"/>
      </w:pPr>
      <w:rPr>
        <w:rFonts w:ascii="Symbol" w:hAnsi="Symbol" w:hint="default"/>
      </w:rPr>
    </w:lvl>
    <w:lvl w:ilvl="7" w:tplc="340A0003" w:tentative="1">
      <w:start w:val="1"/>
      <w:numFmt w:val="bullet"/>
      <w:lvlText w:val="o"/>
      <w:lvlJc w:val="left"/>
      <w:pPr>
        <w:ind w:left="5826" w:hanging="360"/>
      </w:pPr>
      <w:rPr>
        <w:rFonts w:ascii="Courier New" w:hAnsi="Courier New" w:cs="Courier New" w:hint="default"/>
      </w:rPr>
    </w:lvl>
    <w:lvl w:ilvl="8" w:tplc="340A0005" w:tentative="1">
      <w:start w:val="1"/>
      <w:numFmt w:val="bullet"/>
      <w:lvlText w:val=""/>
      <w:lvlJc w:val="left"/>
      <w:pPr>
        <w:ind w:left="6546" w:hanging="360"/>
      </w:pPr>
      <w:rPr>
        <w:rFonts w:ascii="Wingdings" w:hAnsi="Wingdings" w:hint="default"/>
      </w:rPr>
    </w:lvl>
  </w:abstractNum>
  <w:abstractNum w:abstractNumId="6" w15:restartNumberingAfterBreak="0">
    <w:nsid w:val="19714533"/>
    <w:multiLevelType w:val="hybridMultilevel"/>
    <w:tmpl w:val="F5149D5C"/>
    <w:lvl w:ilvl="0" w:tplc="0C0A0019">
      <w:start w:val="1"/>
      <w:numFmt w:val="lowerLetter"/>
      <w:lvlText w:val="%1."/>
      <w:lvlJc w:val="left"/>
      <w:pPr>
        <w:ind w:left="1800" w:hanging="360"/>
      </w:p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7" w15:restartNumberingAfterBreak="0">
    <w:nsid w:val="1AA443A2"/>
    <w:multiLevelType w:val="hybridMultilevel"/>
    <w:tmpl w:val="D57A63E0"/>
    <w:lvl w:ilvl="0" w:tplc="E2207770">
      <w:start w:val="1"/>
      <w:numFmt w:val="bullet"/>
      <w:lvlText w:val=""/>
      <w:lvlPicBulletId w:val="0"/>
      <w:lvlJc w:val="center"/>
      <w:pPr>
        <w:ind w:left="1211" w:hanging="360"/>
      </w:pPr>
      <w:rPr>
        <w:rFonts w:ascii="Symbol" w:hAnsi="Symbol" w:hint="default"/>
        <w:color w:val="auto"/>
        <w:sz w:val="16"/>
        <w:szCs w:val="16"/>
      </w:rPr>
    </w:lvl>
    <w:lvl w:ilvl="1" w:tplc="340A0003" w:tentative="1">
      <w:start w:val="1"/>
      <w:numFmt w:val="bullet"/>
      <w:lvlText w:val="o"/>
      <w:lvlJc w:val="left"/>
      <w:pPr>
        <w:ind w:left="1506" w:hanging="360"/>
      </w:pPr>
      <w:rPr>
        <w:rFonts w:ascii="Courier New" w:hAnsi="Courier New" w:cs="Courier New" w:hint="default"/>
      </w:rPr>
    </w:lvl>
    <w:lvl w:ilvl="2" w:tplc="340A0005" w:tentative="1">
      <w:start w:val="1"/>
      <w:numFmt w:val="bullet"/>
      <w:lvlText w:val=""/>
      <w:lvlJc w:val="left"/>
      <w:pPr>
        <w:ind w:left="2226" w:hanging="360"/>
      </w:pPr>
      <w:rPr>
        <w:rFonts w:ascii="Wingdings" w:hAnsi="Wingdings" w:hint="default"/>
      </w:rPr>
    </w:lvl>
    <w:lvl w:ilvl="3" w:tplc="340A0001" w:tentative="1">
      <w:start w:val="1"/>
      <w:numFmt w:val="bullet"/>
      <w:lvlText w:val=""/>
      <w:lvlJc w:val="left"/>
      <w:pPr>
        <w:ind w:left="2946" w:hanging="360"/>
      </w:pPr>
      <w:rPr>
        <w:rFonts w:ascii="Symbol" w:hAnsi="Symbol" w:hint="default"/>
      </w:rPr>
    </w:lvl>
    <w:lvl w:ilvl="4" w:tplc="340A0003" w:tentative="1">
      <w:start w:val="1"/>
      <w:numFmt w:val="bullet"/>
      <w:lvlText w:val="o"/>
      <w:lvlJc w:val="left"/>
      <w:pPr>
        <w:ind w:left="3666" w:hanging="360"/>
      </w:pPr>
      <w:rPr>
        <w:rFonts w:ascii="Courier New" w:hAnsi="Courier New" w:cs="Courier New" w:hint="default"/>
      </w:rPr>
    </w:lvl>
    <w:lvl w:ilvl="5" w:tplc="340A0005" w:tentative="1">
      <w:start w:val="1"/>
      <w:numFmt w:val="bullet"/>
      <w:lvlText w:val=""/>
      <w:lvlJc w:val="left"/>
      <w:pPr>
        <w:ind w:left="4386" w:hanging="360"/>
      </w:pPr>
      <w:rPr>
        <w:rFonts w:ascii="Wingdings" w:hAnsi="Wingdings" w:hint="default"/>
      </w:rPr>
    </w:lvl>
    <w:lvl w:ilvl="6" w:tplc="340A0001" w:tentative="1">
      <w:start w:val="1"/>
      <w:numFmt w:val="bullet"/>
      <w:lvlText w:val=""/>
      <w:lvlJc w:val="left"/>
      <w:pPr>
        <w:ind w:left="5106" w:hanging="360"/>
      </w:pPr>
      <w:rPr>
        <w:rFonts w:ascii="Symbol" w:hAnsi="Symbol" w:hint="default"/>
      </w:rPr>
    </w:lvl>
    <w:lvl w:ilvl="7" w:tplc="340A0003" w:tentative="1">
      <w:start w:val="1"/>
      <w:numFmt w:val="bullet"/>
      <w:lvlText w:val="o"/>
      <w:lvlJc w:val="left"/>
      <w:pPr>
        <w:ind w:left="5826" w:hanging="360"/>
      </w:pPr>
      <w:rPr>
        <w:rFonts w:ascii="Courier New" w:hAnsi="Courier New" w:cs="Courier New" w:hint="default"/>
      </w:rPr>
    </w:lvl>
    <w:lvl w:ilvl="8" w:tplc="340A0005" w:tentative="1">
      <w:start w:val="1"/>
      <w:numFmt w:val="bullet"/>
      <w:lvlText w:val=""/>
      <w:lvlJc w:val="left"/>
      <w:pPr>
        <w:ind w:left="6546" w:hanging="360"/>
      </w:pPr>
      <w:rPr>
        <w:rFonts w:ascii="Wingdings" w:hAnsi="Wingdings" w:hint="default"/>
      </w:rPr>
    </w:lvl>
  </w:abstractNum>
  <w:abstractNum w:abstractNumId="8" w15:restartNumberingAfterBreak="0">
    <w:nsid w:val="254639AA"/>
    <w:multiLevelType w:val="hybridMultilevel"/>
    <w:tmpl w:val="029467DA"/>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9" w15:restartNumberingAfterBreak="0">
    <w:nsid w:val="28C24F54"/>
    <w:multiLevelType w:val="multilevel"/>
    <w:tmpl w:val="1A2ECB1C"/>
    <w:lvl w:ilvl="0">
      <w:start w:val="1"/>
      <w:numFmt w:val="decimal"/>
      <w:pStyle w:val="Ttulo2"/>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A181B60"/>
    <w:multiLevelType w:val="hybridMultilevel"/>
    <w:tmpl w:val="E5A810D8"/>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1" w15:restartNumberingAfterBreak="0">
    <w:nsid w:val="2F603066"/>
    <w:multiLevelType w:val="multilevel"/>
    <w:tmpl w:val="045CB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9C70DD9"/>
    <w:multiLevelType w:val="multilevel"/>
    <w:tmpl w:val="46687272"/>
    <w:lvl w:ilvl="0">
      <w:start w:val="1"/>
      <w:numFmt w:val="decimal"/>
      <w:lvlText w:val="%1."/>
      <w:lvlJc w:val="left"/>
      <w:pPr>
        <w:ind w:left="360" w:hanging="360"/>
      </w:pPr>
      <w:rPr>
        <w:b/>
        <w:color w:val="1E6DB5"/>
        <w:sz w:val="28"/>
        <w:szCs w:val="28"/>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4CB919E2"/>
    <w:multiLevelType w:val="multilevel"/>
    <w:tmpl w:val="57F823E8"/>
    <w:lvl w:ilvl="0">
      <w:start w:val="1"/>
      <w:numFmt w:val="decimal"/>
      <w:lvlText w:val="%1."/>
      <w:lvlJc w:val="left"/>
      <w:pPr>
        <w:ind w:left="360" w:hanging="360"/>
      </w:pPr>
    </w:lvl>
    <w:lvl w:ilvl="1">
      <w:start w:val="1"/>
      <w:numFmt w:val="decimal"/>
      <w:lvlText w:val="%1.%2."/>
      <w:lvlJc w:val="left"/>
      <w:pPr>
        <w:ind w:left="432" w:hanging="432"/>
      </w:pPr>
      <w:rPr>
        <w:color w:val="1E6DB5"/>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DF23CC"/>
    <w:multiLevelType w:val="hybridMultilevel"/>
    <w:tmpl w:val="EB908E4C"/>
    <w:lvl w:ilvl="0" w:tplc="0C0A0019">
      <w:start w:val="1"/>
      <w:numFmt w:val="lowerLetter"/>
      <w:lvlText w:val="%1."/>
      <w:lvlJc w:val="left"/>
      <w:pPr>
        <w:ind w:left="1800" w:hanging="360"/>
      </w:p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15" w15:restartNumberingAfterBreak="0">
    <w:nsid w:val="622B4587"/>
    <w:multiLevelType w:val="hybridMultilevel"/>
    <w:tmpl w:val="43CEB90E"/>
    <w:lvl w:ilvl="0" w:tplc="DDC0A872">
      <w:start w:val="1"/>
      <w:numFmt w:val="bullet"/>
      <w:lvlText w:val=""/>
      <w:lvlPicBulletId w:val="1"/>
      <w:lvlJc w:val="left"/>
      <w:pPr>
        <w:ind w:left="1069" w:hanging="360"/>
      </w:pPr>
      <w:rPr>
        <w:rFonts w:ascii="Symbol" w:hAnsi="Symbol" w:hint="default"/>
        <w:color w:val="auto"/>
        <w:sz w:val="16"/>
        <w:szCs w:val="16"/>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6" w15:restartNumberingAfterBreak="0">
    <w:nsid w:val="6B6C4E19"/>
    <w:multiLevelType w:val="hybridMultilevel"/>
    <w:tmpl w:val="ABD6B646"/>
    <w:lvl w:ilvl="0" w:tplc="77AEB498">
      <w:start w:val="11"/>
      <w:numFmt w:val="bullet"/>
      <w:lvlText w:val="-"/>
      <w:lvlJc w:val="left"/>
      <w:pPr>
        <w:ind w:left="720" w:hanging="360"/>
      </w:pPr>
      <w:rPr>
        <w:rFonts w:ascii="Arial" w:eastAsiaTheme="minorEastAsia" w:hAnsi="Arial" w:cs="Aria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7" w15:restartNumberingAfterBreak="0">
    <w:nsid w:val="6E160EAC"/>
    <w:multiLevelType w:val="hybridMultilevel"/>
    <w:tmpl w:val="1A3012E0"/>
    <w:lvl w:ilvl="0" w:tplc="0C0A0019">
      <w:start w:val="1"/>
      <w:numFmt w:val="lowerLetter"/>
      <w:lvlText w:val="%1."/>
      <w:lvlJc w:val="left"/>
      <w:pPr>
        <w:ind w:left="1800" w:hanging="360"/>
      </w:pPr>
    </w:lvl>
    <w:lvl w:ilvl="1" w:tplc="340A0019" w:tentative="1">
      <w:start w:val="1"/>
      <w:numFmt w:val="lowerLetter"/>
      <w:lvlText w:val="%2."/>
      <w:lvlJc w:val="left"/>
      <w:pPr>
        <w:ind w:left="2520" w:hanging="360"/>
      </w:pPr>
    </w:lvl>
    <w:lvl w:ilvl="2" w:tplc="340A001B" w:tentative="1">
      <w:start w:val="1"/>
      <w:numFmt w:val="lowerRoman"/>
      <w:lvlText w:val="%3."/>
      <w:lvlJc w:val="right"/>
      <w:pPr>
        <w:ind w:left="3240" w:hanging="180"/>
      </w:pPr>
    </w:lvl>
    <w:lvl w:ilvl="3" w:tplc="340A000F" w:tentative="1">
      <w:start w:val="1"/>
      <w:numFmt w:val="decimal"/>
      <w:lvlText w:val="%4."/>
      <w:lvlJc w:val="left"/>
      <w:pPr>
        <w:ind w:left="3960" w:hanging="360"/>
      </w:pPr>
    </w:lvl>
    <w:lvl w:ilvl="4" w:tplc="340A0019" w:tentative="1">
      <w:start w:val="1"/>
      <w:numFmt w:val="lowerLetter"/>
      <w:lvlText w:val="%5."/>
      <w:lvlJc w:val="left"/>
      <w:pPr>
        <w:ind w:left="4680" w:hanging="360"/>
      </w:pPr>
    </w:lvl>
    <w:lvl w:ilvl="5" w:tplc="340A001B" w:tentative="1">
      <w:start w:val="1"/>
      <w:numFmt w:val="lowerRoman"/>
      <w:lvlText w:val="%6."/>
      <w:lvlJc w:val="right"/>
      <w:pPr>
        <w:ind w:left="5400" w:hanging="180"/>
      </w:pPr>
    </w:lvl>
    <w:lvl w:ilvl="6" w:tplc="340A000F" w:tentative="1">
      <w:start w:val="1"/>
      <w:numFmt w:val="decimal"/>
      <w:lvlText w:val="%7."/>
      <w:lvlJc w:val="left"/>
      <w:pPr>
        <w:ind w:left="6120" w:hanging="360"/>
      </w:pPr>
    </w:lvl>
    <w:lvl w:ilvl="7" w:tplc="340A0019" w:tentative="1">
      <w:start w:val="1"/>
      <w:numFmt w:val="lowerLetter"/>
      <w:lvlText w:val="%8."/>
      <w:lvlJc w:val="left"/>
      <w:pPr>
        <w:ind w:left="6840" w:hanging="360"/>
      </w:pPr>
    </w:lvl>
    <w:lvl w:ilvl="8" w:tplc="340A001B" w:tentative="1">
      <w:start w:val="1"/>
      <w:numFmt w:val="lowerRoman"/>
      <w:lvlText w:val="%9."/>
      <w:lvlJc w:val="right"/>
      <w:pPr>
        <w:ind w:left="7560" w:hanging="180"/>
      </w:pPr>
    </w:lvl>
  </w:abstractNum>
  <w:abstractNum w:abstractNumId="18" w15:restartNumberingAfterBreak="0">
    <w:nsid w:val="6E934D70"/>
    <w:multiLevelType w:val="hybridMultilevel"/>
    <w:tmpl w:val="2D6E396A"/>
    <w:lvl w:ilvl="0" w:tplc="410263D8">
      <w:start w:val="1"/>
      <w:numFmt w:val="bullet"/>
      <w:lvlText w:val=""/>
      <w:lvlPicBulletId w:val="0"/>
      <w:lvlJc w:val="left"/>
      <w:pPr>
        <w:ind w:left="1069" w:hanging="360"/>
      </w:pPr>
      <w:rPr>
        <w:rFonts w:ascii="Symbol" w:hAnsi="Symbol" w:hint="default"/>
        <w:color w:val="auto"/>
        <w:sz w:val="16"/>
        <w:szCs w:val="16"/>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9" w15:restartNumberingAfterBreak="0">
    <w:nsid w:val="7077574A"/>
    <w:multiLevelType w:val="multilevel"/>
    <w:tmpl w:val="4202C970"/>
    <w:lvl w:ilvl="0">
      <w:start w:val="1"/>
      <w:numFmt w:val="decimal"/>
      <w:lvlText w:val="%1."/>
      <w:lvlJc w:val="left"/>
      <w:pPr>
        <w:ind w:left="360" w:hanging="360"/>
      </w:pPr>
      <w:rPr>
        <w:rFonts w:hint="default"/>
      </w:rPr>
    </w:lvl>
    <w:lvl w:ilvl="1">
      <w:start w:val="1"/>
      <w:numFmt w:val="decimal"/>
      <w:pStyle w:val="Ttulo3"/>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 w15:restartNumberingAfterBreak="0">
    <w:nsid w:val="71A214F2"/>
    <w:multiLevelType w:val="hybridMultilevel"/>
    <w:tmpl w:val="7DB4DCC4"/>
    <w:lvl w:ilvl="0" w:tplc="410263D8">
      <w:start w:val="1"/>
      <w:numFmt w:val="bullet"/>
      <w:lvlText w:val=""/>
      <w:lvlPicBulletId w:val="0"/>
      <w:lvlJc w:val="left"/>
      <w:pPr>
        <w:ind w:left="1069" w:hanging="360"/>
      </w:pPr>
      <w:rPr>
        <w:rFonts w:ascii="Symbol" w:hAnsi="Symbol" w:hint="default"/>
        <w:color w:val="auto"/>
        <w:sz w:val="16"/>
        <w:szCs w:val="16"/>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num w:numId="1">
    <w:abstractNumId w:val="12"/>
    <w:lvlOverride w:ilvl="0">
      <w:startOverride w:val="1"/>
    </w:lvlOverride>
  </w:num>
  <w:num w:numId="2">
    <w:abstractNumId w:val="13"/>
  </w:num>
  <w:num w:numId="3">
    <w:abstractNumId w:val="19"/>
  </w:num>
  <w:num w:numId="4">
    <w:abstractNumId w:val="15"/>
  </w:num>
  <w:num w:numId="5">
    <w:abstractNumId w:val="5"/>
  </w:num>
  <w:num w:numId="6">
    <w:abstractNumId w:val="7"/>
  </w:num>
  <w:num w:numId="7">
    <w:abstractNumId w:val="4"/>
  </w:num>
  <w:num w:numId="8">
    <w:abstractNumId w:val="3"/>
  </w:num>
  <w:num w:numId="9">
    <w:abstractNumId w:val="20"/>
  </w:num>
  <w:num w:numId="10">
    <w:abstractNumId w:val="1"/>
  </w:num>
  <w:num w:numId="11">
    <w:abstractNumId w:val="18"/>
  </w:num>
  <w:num w:numId="12">
    <w:abstractNumId w:val="0"/>
  </w:num>
  <w:num w:numId="13">
    <w:abstractNumId w:val="17"/>
  </w:num>
  <w:num w:numId="14">
    <w:abstractNumId w:val="6"/>
  </w:num>
  <w:num w:numId="15">
    <w:abstractNumId w:val="14"/>
  </w:num>
  <w:num w:numId="16">
    <w:abstractNumId w:val="2"/>
  </w:num>
  <w:num w:numId="17">
    <w:abstractNumId w:val="2"/>
    <w:lvlOverride w:ilvl="0">
      <w:startOverride w:val="1"/>
    </w:lvlOverride>
  </w:num>
  <w:num w:numId="18">
    <w:abstractNumId w:val="9"/>
  </w:num>
  <w:num w:numId="19">
    <w:abstractNumId w:val="9"/>
  </w:num>
  <w:num w:numId="20">
    <w:abstractNumId w:val="2"/>
  </w:num>
  <w:num w:numId="21">
    <w:abstractNumId w:val="9"/>
  </w:num>
  <w:num w:numId="22">
    <w:abstractNumId w:val="2"/>
  </w:num>
  <w:num w:numId="23">
    <w:abstractNumId w:val="2"/>
  </w:num>
  <w:num w:numId="24">
    <w:abstractNumId w:val="5"/>
  </w:num>
  <w:num w:numId="25">
    <w:abstractNumId w:val="9"/>
  </w:num>
  <w:num w:numId="26">
    <w:abstractNumId w:val="9"/>
  </w:num>
  <w:num w:numId="27">
    <w:abstractNumId w:val="9"/>
  </w:num>
  <w:num w:numId="28">
    <w:abstractNumId w:val="9"/>
  </w:num>
  <w:num w:numId="29">
    <w:abstractNumId w:val="19"/>
  </w:num>
  <w:num w:numId="30">
    <w:abstractNumId w:val="19"/>
  </w:num>
  <w:num w:numId="31">
    <w:abstractNumId w:val="19"/>
  </w:num>
  <w:num w:numId="32">
    <w:abstractNumId w:val="19"/>
  </w:num>
  <w:num w:numId="33">
    <w:abstractNumId w:val="19"/>
  </w:num>
  <w:num w:numId="34">
    <w:abstractNumId w:val="5"/>
  </w:num>
  <w:num w:numId="35">
    <w:abstractNumId w:val="19"/>
  </w:num>
  <w:num w:numId="36">
    <w:abstractNumId w:val="5"/>
  </w:num>
  <w:num w:numId="37">
    <w:abstractNumId w:val="5"/>
  </w:num>
  <w:num w:numId="38">
    <w:abstractNumId w:val="5"/>
  </w:num>
  <w:num w:numId="39">
    <w:abstractNumId w:val="16"/>
  </w:num>
  <w:num w:numId="40">
    <w:abstractNumId w:val="11"/>
  </w:num>
  <w:num w:numId="41">
    <w:abstractNumId w:val="5"/>
  </w:num>
  <w:num w:numId="42">
    <w:abstractNumId w:val="8"/>
  </w:num>
  <w:num w:numId="43">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20"/>
  <w:hyphenationZone w:val="425"/>
  <w:drawingGridHorizontalSpacing w:val="12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920A2"/>
    <w:rsid w:val="0000453F"/>
    <w:rsid w:val="00013CF1"/>
    <w:rsid w:val="0001420C"/>
    <w:rsid w:val="00015912"/>
    <w:rsid w:val="00022AE7"/>
    <w:rsid w:val="0002482E"/>
    <w:rsid w:val="00036A30"/>
    <w:rsid w:val="00036EF1"/>
    <w:rsid w:val="00042A5E"/>
    <w:rsid w:val="00045CDA"/>
    <w:rsid w:val="0004648A"/>
    <w:rsid w:val="00050324"/>
    <w:rsid w:val="000511F0"/>
    <w:rsid w:val="000520BD"/>
    <w:rsid w:val="000522D4"/>
    <w:rsid w:val="000552AD"/>
    <w:rsid w:val="000650A3"/>
    <w:rsid w:val="0006661B"/>
    <w:rsid w:val="000747A0"/>
    <w:rsid w:val="000844F3"/>
    <w:rsid w:val="00086CB5"/>
    <w:rsid w:val="00093919"/>
    <w:rsid w:val="000A0150"/>
    <w:rsid w:val="000A7B5B"/>
    <w:rsid w:val="000B56F4"/>
    <w:rsid w:val="000B762F"/>
    <w:rsid w:val="000C1501"/>
    <w:rsid w:val="000C3570"/>
    <w:rsid w:val="000C4A54"/>
    <w:rsid w:val="000C4D5D"/>
    <w:rsid w:val="000D2B16"/>
    <w:rsid w:val="000D5FEA"/>
    <w:rsid w:val="000E212C"/>
    <w:rsid w:val="000E3176"/>
    <w:rsid w:val="000E63C9"/>
    <w:rsid w:val="000F2EF7"/>
    <w:rsid w:val="000F50AE"/>
    <w:rsid w:val="0010286C"/>
    <w:rsid w:val="0011523C"/>
    <w:rsid w:val="001277F2"/>
    <w:rsid w:val="001277F7"/>
    <w:rsid w:val="00130E9D"/>
    <w:rsid w:val="00133191"/>
    <w:rsid w:val="00133CBD"/>
    <w:rsid w:val="00135D51"/>
    <w:rsid w:val="00141B91"/>
    <w:rsid w:val="001427C2"/>
    <w:rsid w:val="00144424"/>
    <w:rsid w:val="00150A6D"/>
    <w:rsid w:val="0015539B"/>
    <w:rsid w:val="001556E2"/>
    <w:rsid w:val="00156F05"/>
    <w:rsid w:val="00157087"/>
    <w:rsid w:val="00160C3A"/>
    <w:rsid w:val="001773C7"/>
    <w:rsid w:val="00185B35"/>
    <w:rsid w:val="001869FA"/>
    <w:rsid w:val="001904E0"/>
    <w:rsid w:val="00191DF9"/>
    <w:rsid w:val="00194E6E"/>
    <w:rsid w:val="001A0243"/>
    <w:rsid w:val="001A0E2B"/>
    <w:rsid w:val="001A57B1"/>
    <w:rsid w:val="001A589A"/>
    <w:rsid w:val="001A61DD"/>
    <w:rsid w:val="001D43AB"/>
    <w:rsid w:val="001D54CF"/>
    <w:rsid w:val="001E52F2"/>
    <w:rsid w:val="001F2AFE"/>
    <w:rsid w:val="001F2BC8"/>
    <w:rsid w:val="001F484D"/>
    <w:rsid w:val="001F5F6B"/>
    <w:rsid w:val="002032E8"/>
    <w:rsid w:val="00204E40"/>
    <w:rsid w:val="002055CE"/>
    <w:rsid w:val="00211BBE"/>
    <w:rsid w:val="00211D28"/>
    <w:rsid w:val="00214A22"/>
    <w:rsid w:val="00217B8C"/>
    <w:rsid w:val="00223155"/>
    <w:rsid w:val="00225171"/>
    <w:rsid w:val="00233E83"/>
    <w:rsid w:val="002345BD"/>
    <w:rsid w:val="00240813"/>
    <w:rsid w:val="00243AF4"/>
    <w:rsid w:val="00243EBC"/>
    <w:rsid w:val="0024440D"/>
    <w:rsid w:val="00246086"/>
    <w:rsid w:val="00246A35"/>
    <w:rsid w:val="00250FD4"/>
    <w:rsid w:val="00254865"/>
    <w:rsid w:val="00261C10"/>
    <w:rsid w:val="00263CEA"/>
    <w:rsid w:val="00270E10"/>
    <w:rsid w:val="002720A5"/>
    <w:rsid w:val="00282C4C"/>
    <w:rsid w:val="00284348"/>
    <w:rsid w:val="00284490"/>
    <w:rsid w:val="00285F9D"/>
    <w:rsid w:val="0028606E"/>
    <w:rsid w:val="00287A7B"/>
    <w:rsid w:val="00291EE2"/>
    <w:rsid w:val="002954AA"/>
    <w:rsid w:val="002A27DA"/>
    <w:rsid w:val="002A53B8"/>
    <w:rsid w:val="002B2E25"/>
    <w:rsid w:val="002B3826"/>
    <w:rsid w:val="002C33B6"/>
    <w:rsid w:val="002E4225"/>
    <w:rsid w:val="002F21F1"/>
    <w:rsid w:val="002F49CA"/>
    <w:rsid w:val="002F51F5"/>
    <w:rsid w:val="00303E41"/>
    <w:rsid w:val="003061B6"/>
    <w:rsid w:val="003078F3"/>
    <w:rsid w:val="00312137"/>
    <w:rsid w:val="00312ED3"/>
    <w:rsid w:val="003243DE"/>
    <w:rsid w:val="00325044"/>
    <w:rsid w:val="0032626D"/>
    <w:rsid w:val="00330359"/>
    <w:rsid w:val="0033762F"/>
    <w:rsid w:val="00343F73"/>
    <w:rsid w:val="00345555"/>
    <w:rsid w:val="003521E4"/>
    <w:rsid w:val="00355125"/>
    <w:rsid w:val="00360494"/>
    <w:rsid w:val="00361910"/>
    <w:rsid w:val="00362CE3"/>
    <w:rsid w:val="003637DA"/>
    <w:rsid w:val="003657D1"/>
    <w:rsid w:val="00366C7E"/>
    <w:rsid w:val="003736E1"/>
    <w:rsid w:val="00374C7D"/>
    <w:rsid w:val="00375358"/>
    <w:rsid w:val="003806AC"/>
    <w:rsid w:val="00384EA3"/>
    <w:rsid w:val="00385AE2"/>
    <w:rsid w:val="00391B6C"/>
    <w:rsid w:val="00394015"/>
    <w:rsid w:val="00394826"/>
    <w:rsid w:val="003A0D56"/>
    <w:rsid w:val="003A39A1"/>
    <w:rsid w:val="003A4BF5"/>
    <w:rsid w:val="003A5AC6"/>
    <w:rsid w:val="003B30C5"/>
    <w:rsid w:val="003B6E0F"/>
    <w:rsid w:val="003C2191"/>
    <w:rsid w:val="003C23B7"/>
    <w:rsid w:val="003C5D2D"/>
    <w:rsid w:val="003D0F04"/>
    <w:rsid w:val="003D3863"/>
    <w:rsid w:val="003D55D6"/>
    <w:rsid w:val="003D6423"/>
    <w:rsid w:val="003E20C4"/>
    <w:rsid w:val="003E3F2F"/>
    <w:rsid w:val="003E6F93"/>
    <w:rsid w:val="003F1B41"/>
    <w:rsid w:val="003F2B12"/>
    <w:rsid w:val="003F6F16"/>
    <w:rsid w:val="00405F99"/>
    <w:rsid w:val="00407DA7"/>
    <w:rsid w:val="004110DE"/>
    <w:rsid w:val="00417F21"/>
    <w:rsid w:val="0043000E"/>
    <w:rsid w:val="00435454"/>
    <w:rsid w:val="0044085A"/>
    <w:rsid w:val="00442B29"/>
    <w:rsid w:val="004478E7"/>
    <w:rsid w:val="00460670"/>
    <w:rsid w:val="004708E7"/>
    <w:rsid w:val="0047474B"/>
    <w:rsid w:val="00477702"/>
    <w:rsid w:val="0048164C"/>
    <w:rsid w:val="00484A75"/>
    <w:rsid w:val="00485640"/>
    <w:rsid w:val="004940C9"/>
    <w:rsid w:val="00496353"/>
    <w:rsid w:val="004963D4"/>
    <w:rsid w:val="004A6A54"/>
    <w:rsid w:val="004B21A5"/>
    <w:rsid w:val="004C4442"/>
    <w:rsid w:val="004C4E57"/>
    <w:rsid w:val="004C7337"/>
    <w:rsid w:val="004C781C"/>
    <w:rsid w:val="004D6563"/>
    <w:rsid w:val="004E5D91"/>
    <w:rsid w:val="004E5FEE"/>
    <w:rsid w:val="004F0F2D"/>
    <w:rsid w:val="004F501F"/>
    <w:rsid w:val="005037F0"/>
    <w:rsid w:val="005049D7"/>
    <w:rsid w:val="00507934"/>
    <w:rsid w:val="00510EE9"/>
    <w:rsid w:val="00516A86"/>
    <w:rsid w:val="0051733B"/>
    <w:rsid w:val="00522BDF"/>
    <w:rsid w:val="00525CBE"/>
    <w:rsid w:val="00526605"/>
    <w:rsid w:val="005275F6"/>
    <w:rsid w:val="005339FB"/>
    <w:rsid w:val="00535768"/>
    <w:rsid w:val="005362D7"/>
    <w:rsid w:val="00540F46"/>
    <w:rsid w:val="0054305D"/>
    <w:rsid w:val="00557F58"/>
    <w:rsid w:val="00563544"/>
    <w:rsid w:val="00564084"/>
    <w:rsid w:val="0057039B"/>
    <w:rsid w:val="00572102"/>
    <w:rsid w:val="005755FF"/>
    <w:rsid w:val="00576DA8"/>
    <w:rsid w:val="00580CD1"/>
    <w:rsid w:val="0058465D"/>
    <w:rsid w:val="00585440"/>
    <w:rsid w:val="005A6F16"/>
    <w:rsid w:val="005C26F4"/>
    <w:rsid w:val="005D0CA3"/>
    <w:rsid w:val="005D2BE2"/>
    <w:rsid w:val="005D3D2D"/>
    <w:rsid w:val="005D5FCF"/>
    <w:rsid w:val="005E0AAA"/>
    <w:rsid w:val="005E2836"/>
    <w:rsid w:val="005E3C3D"/>
    <w:rsid w:val="005E4E87"/>
    <w:rsid w:val="005F1BB0"/>
    <w:rsid w:val="005F735D"/>
    <w:rsid w:val="006076DB"/>
    <w:rsid w:val="00607EBC"/>
    <w:rsid w:val="006120F4"/>
    <w:rsid w:val="00617C98"/>
    <w:rsid w:val="006217E2"/>
    <w:rsid w:val="00622E64"/>
    <w:rsid w:val="0062469B"/>
    <w:rsid w:val="0062545E"/>
    <w:rsid w:val="00636DB6"/>
    <w:rsid w:val="00643DE7"/>
    <w:rsid w:val="0064756A"/>
    <w:rsid w:val="0064799E"/>
    <w:rsid w:val="00650A76"/>
    <w:rsid w:val="00650D15"/>
    <w:rsid w:val="0065182C"/>
    <w:rsid w:val="00651982"/>
    <w:rsid w:val="00656C4D"/>
    <w:rsid w:val="006576AB"/>
    <w:rsid w:val="0066007E"/>
    <w:rsid w:val="006611B1"/>
    <w:rsid w:val="00662BDA"/>
    <w:rsid w:val="00663ECD"/>
    <w:rsid w:val="006719DD"/>
    <w:rsid w:val="0067638C"/>
    <w:rsid w:val="006919E3"/>
    <w:rsid w:val="00693088"/>
    <w:rsid w:val="00693EB6"/>
    <w:rsid w:val="00697485"/>
    <w:rsid w:val="006A0D0A"/>
    <w:rsid w:val="006A2B7D"/>
    <w:rsid w:val="006A789A"/>
    <w:rsid w:val="006B415F"/>
    <w:rsid w:val="006C2505"/>
    <w:rsid w:val="006C3F9D"/>
    <w:rsid w:val="006C492A"/>
    <w:rsid w:val="006D586E"/>
    <w:rsid w:val="006D6EFA"/>
    <w:rsid w:val="006E0994"/>
    <w:rsid w:val="006E1562"/>
    <w:rsid w:val="006E18E0"/>
    <w:rsid w:val="006E5716"/>
    <w:rsid w:val="006E7105"/>
    <w:rsid w:val="006F3455"/>
    <w:rsid w:val="00703128"/>
    <w:rsid w:val="0070517B"/>
    <w:rsid w:val="007074D2"/>
    <w:rsid w:val="007156A3"/>
    <w:rsid w:val="00722166"/>
    <w:rsid w:val="007302B3"/>
    <w:rsid w:val="00730733"/>
    <w:rsid w:val="007309A6"/>
    <w:rsid w:val="00730E3A"/>
    <w:rsid w:val="00736AAF"/>
    <w:rsid w:val="0074322B"/>
    <w:rsid w:val="00750922"/>
    <w:rsid w:val="00752BF1"/>
    <w:rsid w:val="00753D0D"/>
    <w:rsid w:val="00761808"/>
    <w:rsid w:val="0076525A"/>
    <w:rsid w:val="00765B2A"/>
    <w:rsid w:val="007701F6"/>
    <w:rsid w:val="0077204C"/>
    <w:rsid w:val="00783A34"/>
    <w:rsid w:val="0078756E"/>
    <w:rsid w:val="007931ED"/>
    <w:rsid w:val="00794403"/>
    <w:rsid w:val="00796342"/>
    <w:rsid w:val="007A246D"/>
    <w:rsid w:val="007A3B75"/>
    <w:rsid w:val="007A4300"/>
    <w:rsid w:val="007B27E0"/>
    <w:rsid w:val="007B527B"/>
    <w:rsid w:val="007C5EFE"/>
    <w:rsid w:val="007C5FAD"/>
    <w:rsid w:val="007C6071"/>
    <w:rsid w:val="007C6B52"/>
    <w:rsid w:val="007D16C5"/>
    <w:rsid w:val="007D6EB3"/>
    <w:rsid w:val="007D7820"/>
    <w:rsid w:val="007E2009"/>
    <w:rsid w:val="007E7884"/>
    <w:rsid w:val="007F34D1"/>
    <w:rsid w:val="007F4B7C"/>
    <w:rsid w:val="00800525"/>
    <w:rsid w:val="0080637D"/>
    <w:rsid w:val="0081151A"/>
    <w:rsid w:val="00813038"/>
    <w:rsid w:val="00813C97"/>
    <w:rsid w:val="00824FFF"/>
    <w:rsid w:val="00833639"/>
    <w:rsid w:val="00835519"/>
    <w:rsid w:val="00835D8E"/>
    <w:rsid w:val="00835FE8"/>
    <w:rsid w:val="0083610F"/>
    <w:rsid w:val="008579E8"/>
    <w:rsid w:val="00857CC4"/>
    <w:rsid w:val="00857F41"/>
    <w:rsid w:val="008605DA"/>
    <w:rsid w:val="00861CD4"/>
    <w:rsid w:val="00862FE4"/>
    <w:rsid w:val="0086389A"/>
    <w:rsid w:val="00866985"/>
    <w:rsid w:val="0087605E"/>
    <w:rsid w:val="008861F9"/>
    <w:rsid w:val="00891EA6"/>
    <w:rsid w:val="0089341E"/>
    <w:rsid w:val="0089419F"/>
    <w:rsid w:val="008941AE"/>
    <w:rsid w:val="00896631"/>
    <w:rsid w:val="008A3955"/>
    <w:rsid w:val="008A7D1F"/>
    <w:rsid w:val="008B1FEE"/>
    <w:rsid w:val="008C4511"/>
    <w:rsid w:val="008C4DEC"/>
    <w:rsid w:val="008E051F"/>
    <w:rsid w:val="008E1058"/>
    <w:rsid w:val="008E2958"/>
    <w:rsid w:val="008E7976"/>
    <w:rsid w:val="00901145"/>
    <w:rsid w:val="00903C32"/>
    <w:rsid w:val="00916B16"/>
    <w:rsid w:val="009173B9"/>
    <w:rsid w:val="0092192B"/>
    <w:rsid w:val="009265D2"/>
    <w:rsid w:val="0093335D"/>
    <w:rsid w:val="00933AF2"/>
    <w:rsid w:val="0093554C"/>
    <w:rsid w:val="0093613E"/>
    <w:rsid w:val="0094155B"/>
    <w:rsid w:val="00943026"/>
    <w:rsid w:val="00947745"/>
    <w:rsid w:val="00952EB8"/>
    <w:rsid w:val="009578FB"/>
    <w:rsid w:val="00966B81"/>
    <w:rsid w:val="00970C75"/>
    <w:rsid w:val="00975BE8"/>
    <w:rsid w:val="00977F79"/>
    <w:rsid w:val="00985CDB"/>
    <w:rsid w:val="009935A1"/>
    <w:rsid w:val="009A08D4"/>
    <w:rsid w:val="009B5A4E"/>
    <w:rsid w:val="009C197A"/>
    <w:rsid w:val="009C6BC4"/>
    <w:rsid w:val="009C7720"/>
    <w:rsid w:val="009C7A61"/>
    <w:rsid w:val="009E15DA"/>
    <w:rsid w:val="009E16A1"/>
    <w:rsid w:val="00A04A14"/>
    <w:rsid w:val="00A06066"/>
    <w:rsid w:val="00A06A56"/>
    <w:rsid w:val="00A1019C"/>
    <w:rsid w:val="00A13121"/>
    <w:rsid w:val="00A146A8"/>
    <w:rsid w:val="00A23AFA"/>
    <w:rsid w:val="00A2409F"/>
    <w:rsid w:val="00A25BC4"/>
    <w:rsid w:val="00A31B3E"/>
    <w:rsid w:val="00A3326B"/>
    <w:rsid w:val="00A337D0"/>
    <w:rsid w:val="00A36ABF"/>
    <w:rsid w:val="00A378DB"/>
    <w:rsid w:val="00A40634"/>
    <w:rsid w:val="00A432D0"/>
    <w:rsid w:val="00A47BCC"/>
    <w:rsid w:val="00A5197B"/>
    <w:rsid w:val="00A532F3"/>
    <w:rsid w:val="00A55018"/>
    <w:rsid w:val="00A55345"/>
    <w:rsid w:val="00A6223E"/>
    <w:rsid w:val="00A63A7E"/>
    <w:rsid w:val="00A706A1"/>
    <w:rsid w:val="00A8489E"/>
    <w:rsid w:val="00A86568"/>
    <w:rsid w:val="00A876B2"/>
    <w:rsid w:val="00A87E4A"/>
    <w:rsid w:val="00A91B99"/>
    <w:rsid w:val="00A935FF"/>
    <w:rsid w:val="00A94E8E"/>
    <w:rsid w:val="00A9771C"/>
    <w:rsid w:val="00AA0D37"/>
    <w:rsid w:val="00AB02A7"/>
    <w:rsid w:val="00AB2A40"/>
    <w:rsid w:val="00AB4E57"/>
    <w:rsid w:val="00AC29F3"/>
    <w:rsid w:val="00AC5652"/>
    <w:rsid w:val="00AC6660"/>
    <w:rsid w:val="00AC6F7A"/>
    <w:rsid w:val="00AD0FB2"/>
    <w:rsid w:val="00AE183B"/>
    <w:rsid w:val="00B00352"/>
    <w:rsid w:val="00B03C8D"/>
    <w:rsid w:val="00B16ED7"/>
    <w:rsid w:val="00B200ED"/>
    <w:rsid w:val="00B203A2"/>
    <w:rsid w:val="00B21C09"/>
    <w:rsid w:val="00B231E5"/>
    <w:rsid w:val="00B26008"/>
    <w:rsid w:val="00B33AA5"/>
    <w:rsid w:val="00B3450D"/>
    <w:rsid w:val="00B35B06"/>
    <w:rsid w:val="00B439C5"/>
    <w:rsid w:val="00B44CB1"/>
    <w:rsid w:val="00B45CED"/>
    <w:rsid w:val="00B46AD4"/>
    <w:rsid w:val="00B473F2"/>
    <w:rsid w:val="00B47CAD"/>
    <w:rsid w:val="00B56130"/>
    <w:rsid w:val="00B6092C"/>
    <w:rsid w:val="00B6190C"/>
    <w:rsid w:val="00B62C1E"/>
    <w:rsid w:val="00B643C2"/>
    <w:rsid w:val="00B665C3"/>
    <w:rsid w:val="00B728F0"/>
    <w:rsid w:val="00B75EAB"/>
    <w:rsid w:val="00B854CF"/>
    <w:rsid w:val="00B862D5"/>
    <w:rsid w:val="00B94981"/>
    <w:rsid w:val="00B9668B"/>
    <w:rsid w:val="00B974F3"/>
    <w:rsid w:val="00BA0ED4"/>
    <w:rsid w:val="00BA2155"/>
    <w:rsid w:val="00BA2ACF"/>
    <w:rsid w:val="00BA362D"/>
    <w:rsid w:val="00BA474F"/>
    <w:rsid w:val="00BB00C0"/>
    <w:rsid w:val="00BB23FE"/>
    <w:rsid w:val="00BB431D"/>
    <w:rsid w:val="00BB5074"/>
    <w:rsid w:val="00BB7248"/>
    <w:rsid w:val="00BC05F7"/>
    <w:rsid w:val="00BC192B"/>
    <w:rsid w:val="00BC3010"/>
    <w:rsid w:val="00BC4DC9"/>
    <w:rsid w:val="00BD055A"/>
    <w:rsid w:val="00BD26F3"/>
    <w:rsid w:val="00BD315D"/>
    <w:rsid w:val="00BD6B18"/>
    <w:rsid w:val="00BE0F8A"/>
    <w:rsid w:val="00BE19A7"/>
    <w:rsid w:val="00BF6CF8"/>
    <w:rsid w:val="00C02B87"/>
    <w:rsid w:val="00C1754E"/>
    <w:rsid w:val="00C21AC9"/>
    <w:rsid w:val="00C25274"/>
    <w:rsid w:val="00C27695"/>
    <w:rsid w:val="00C4086D"/>
    <w:rsid w:val="00C41D3A"/>
    <w:rsid w:val="00C466A0"/>
    <w:rsid w:val="00C50529"/>
    <w:rsid w:val="00C55911"/>
    <w:rsid w:val="00C60643"/>
    <w:rsid w:val="00C60AE3"/>
    <w:rsid w:val="00C63C3F"/>
    <w:rsid w:val="00C66043"/>
    <w:rsid w:val="00C660E2"/>
    <w:rsid w:val="00C671CB"/>
    <w:rsid w:val="00C67E68"/>
    <w:rsid w:val="00C745AC"/>
    <w:rsid w:val="00C920A2"/>
    <w:rsid w:val="00C94CCF"/>
    <w:rsid w:val="00C97A18"/>
    <w:rsid w:val="00CA1896"/>
    <w:rsid w:val="00CA55F5"/>
    <w:rsid w:val="00CA7DF9"/>
    <w:rsid w:val="00CB0706"/>
    <w:rsid w:val="00CB1B14"/>
    <w:rsid w:val="00CB5B28"/>
    <w:rsid w:val="00CB78D7"/>
    <w:rsid w:val="00CC35DB"/>
    <w:rsid w:val="00CC69C4"/>
    <w:rsid w:val="00CC7CDF"/>
    <w:rsid w:val="00CD1D7D"/>
    <w:rsid w:val="00CD73CB"/>
    <w:rsid w:val="00CE21E8"/>
    <w:rsid w:val="00CE2706"/>
    <w:rsid w:val="00CF3227"/>
    <w:rsid w:val="00CF5371"/>
    <w:rsid w:val="00CF634A"/>
    <w:rsid w:val="00CF645F"/>
    <w:rsid w:val="00D0323A"/>
    <w:rsid w:val="00D0559F"/>
    <w:rsid w:val="00D057F3"/>
    <w:rsid w:val="00D064B5"/>
    <w:rsid w:val="00D06CC0"/>
    <w:rsid w:val="00D073CF"/>
    <w:rsid w:val="00D077E9"/>
    <w:rsid w:val="00D30FBA"/>
    <w:rsid w:val="00D37B8E"/>
    <w:rsid w:val="00D40274"/>
    <w:rsid w:val="00D42CB7"/>
    <w:rsid w:val="00D470C1"/>
    <w:rsid w:val="00D510E4"/>
    <w:rsid w:val="00D5413D"/>
    <w:rsid w:val="00D570A9"/>
    <w:rsid w:val="00D601FA"/>
    <w:rsid w:val="00D6447F"/>
    <w:rsid w:val="00D70D02"/>
    <w:rsid w:val="00D74C82"/>
    <w:rsid w:val="00D74E67"/>
    <w:rsid w:val="00D75B0D"/>
    <w:rsid w:val="00D75B60"/>
    <w:rsid w:val="00D770C7"/>
    <w:rsid w:val="00D77D53"/>
    <w:rsid w:val="00D81E53"/>
    <w:rsid w:val="00D86945"/>
    <w:rsid w:val="00D90290"/>
    <w:rsid w:val="00D97D46"/>
    <w:rsid w:val="00D97EA8"/>
    <w:rsid w:val="00DA0897"/>
    <w:rsid w:val="00DA2281"/>
    <w:rsid w:val="00DA6C52"/>
    <w:rsid w:val="00DA719C"/>
    <w:rsid w:val="00DB0EB1"/>
    <w:rsid w:val="00DB35F9"/>
    <w:rsid w:val="00DB3F38"/>
    <w:rsid w:val="00DC13E2"/>
    <w:rsid w:val="00DC2672"/>
    <w:rsid w:val="00DC67EB"/>
    <w:rsid w:val="00DC706A"/>
    <w:rsid w:val="00DD152F"/>
    <w:rsid w:val="00DE1311"/>
    <w:rsid w:val="00DE13E3"/>
    <w:rsid w:val="00DE14D6"/>
    <w:rsid w:val="00DE213F"/>
    <w:rsid w:val="00DE7098"/>
    <w:rsid w:val="00DF027C"/>
    <w:rsid w:val="00DF2A04"/>
    <w:rsid w:val="00E00A32"/>
    <w:rsid w:val="00E13647"/>
    <w:rsid w:val="00E22ACD"/>
    <w:rsid w:val="00E30BA1"/>
    <w:rsid w:val="00E36D33"/>
    <w:rsid w:val="00E41B15"/>
    <w:rsid w:val="00E555B3"/>
    <w:rsid w:val="00E620B0"/>
    <w:rsid w:val="00E71813"/>
    <w:rsid w:val="00E73992"/>
    <w:rsid w:val="00E73EBF"/>
    <w:rsid w:val="00E73F6E"/>
    <w:rsid w:val="00E778B0"/>
    <w:rsid w:val="00E81B40"/>
    <w:rsid w:val="00E84A0B"/>
    <w:rsid w:val="00E8586C"/>
    <w:rsid w:val="00EB2C7B"/>
    <w:rsid w:val="00EB3237"/>
    <w:rsid w:val="00EB46B6"/>
    <w:rsid w:val="00EC3896"/>
    <w:rsid w:val="00EC4957"/>
    <w:rsid w:val="00EF1D14"/>
    <w:rsid w:val="00EF555B"/>
    <w:rsid w:val="00F010C7"/>
    <w:rsid w:val="00F027BB"/>
    <w:rsid w:val="00F05C7F"/>
    <w:rsid w:val="00F06CA0"/>
    <w:rsid w:val="00F10835"/>
    <w:rsid w:val="00F11DCF"/>
    <w:rsid w:val="00F1528D"/>
    <w:rsid w:val="00F162EA"/>
    <w:rsid w:val="00F16766"/>
    <w:rsid w:val="00F177D9"/>
    <w:rsid w:val="00F17A00"/>
    <w:rsid w:val="00F20F1E"/>
    <w:rsid w:val="00F26738"/>
    <w:rsid w:val="00F3001C"/>
    <w:rsid w:val="00F3199F"/>
    <w:rsid w:val="00F3211F"/>
    <w:rsid w:val="00F32217"/>
    <w:rsid w:val="00F34B34"/>
    <w:rsid w:val="00F4779C"/>
    <w:rsid w:val="00F47BB0"/>
    <w:rsid w:val="00F52D27"/>
    <w:rsid w:val="00F60CC2"/>
    <w:rsid w:val="00F70199"/>
    <w:rsid w:val="00F733C7"/>
    <w:rsid w:val="00F76C15"/>
    <w:rsid w:val="00F83527"/>
    <w:rsid w:val="00F91689"/>
    <w:rsid w:val="00FB66EF"/>
    <w:rsid w:val="00FC5E08"/>
    <w:rsid w:val="00FC6397"/>
    <w:rsid w:val="00FC6C0C"/>
    <w:rsid w:val="00FD583F"/>
    <w:rsid w:val="00FD7488"/>
    <w:rsid w:val="00FE0735"/>
    <w:rsid w:val="00FE0DEE"/>
    <w:rsid w:val="00FE43DD"/>
    <w:rsid w:val="00FF0D99"/>
    <w:rsid w:val="00FF16B4"/>
    <w:rsid w:val="00FF1C9E"/>
    <w:rsid w:val="00FF3288"/>
    <w:rsid w:val="076B2258"/>
    <w:rsid w:val="15E1E50A"/>
    <w:rsid w:val="23285142"/>
    <w:rsid w:val="315C9193"/>
    <w:rsid w:val="68AEE8F6"/>
    <w:rsid w:val="6E42849F"/>
    <w:rsid w:val="6E800489"/>
    <w:rsid w:val="7C87D04E"/>
  </w:rsids>
  <m:mathPr>
    <m:mathFont m:val="Cambria Math"/>
    <m:brkBin m:val="before"/>
    <m:brkBinSub m:val="--"/>
    <m:smallFrac m:val="0"/>
    <m:dispDef/>
    <m:lMargin m:val="1440"/>
    <m:rMargin m:val="1440"/>
    <m:defJc m:val="centerGroup"/>
    <m:wrapIndent m:val="1440"/>
    <m:intLim m:val="subSup"/>
    <m:naryLim m:val="undOvr"/>
  </m:mathPr>
  <w:attachedSchema w:val="http://schemas.microsoft.com/temp/sampl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0BE217A5"/>
  <w15:docId w15:val="{A2EDDAEE-5CFC-4341-B3A0-149EA1C90A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7" w:qFormat="1"/>
    <w:lsdException w:name="heading 2" w:uiPriority="4" w:qFormat="1"/>
    <w:lsdException w:name="heading 3" w:semiHidden="1" w:uiPriority="9" w:unhideWhenUsed="1" w:qFormat="1"/>
    <w:lsdException w:name="heading 4" w:semiHidden="1" w:uiPriority="1" w:unhideWhenUsed="1" w:qFormat="1"/>
    <w:lsdException w:name="heading 5" w:semiHidden="1" w:uiPriority="1" w:unhideWhenUsed="1"/>
    <w:lsdException w:name="heading 6" w:semiHidden="1" w:uiPriority="1" w:unhideWhenUsed="1"/>
    <w:lsdException w:name="heading 7" w:semiHidden="1" w:uiPriority="1" w:unhideWhenUsed="1" w:qFormat="1"/>
    <w:lsdException w:name="heading 8" w:semiHidden="1" w:uiPriority="1" w:unhideWhenUsed="1" w:qFormat="1"/>
    <w:lsdException w:name="heading 9" w:semiHidden="1" w:uiPriority="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5"/>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3" w:unhideWhenUsed="1" w:qFormat="1"/>
    <w:lsdException w:name="Hyperlink" w:semiHidden="1" w:unhideWhenUsed="1"/>
    <w:lsdException w:name="FollowedHyperlink" w:semiHidden="1" w:unhideWhenUsed="1"/>
    <w:lsdException w:name="Strong" w:semiHidden="1" w:uiPriority="2" w:unhideWhenUsed="1" w:qFormat="1"/>
    <w:lsdException w:name="Emphasis" w:semiHidden="1" w:uiPriority="2"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nhideWhenUsed="1"/>
    <w:lsdException w:name="No Spacing"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D0F04"/>
    <w:pPr>
      <w:spacing w:after="0" w:line="240" w:lineRule="auto"/>
      <w:jc w:val="both"/>
    </w:pPr>
    <w:rPr>
      <w:rFonts w:ascii="Arial" w:eastAsiaTheme="minorEastAsia" w:hAnsi="Arial"/>
      <w:szCs w:val="22"/>
    </w:rPr>
  </w:style>
  <w:style w:type="paragraph" w:styleId="Ttulo1">
    <w:name w:val="heading 1"/>
    <w:basedOn w:val="Normal"/>
    <w:link w:val="Ttulo1Car"/>
    <w:autoRedefine/>
    <w:uiPriority w:val="4"/>
    <w:qFormat/>
    <w:rsid w:val="00F47BB0"/>
    <w:pPr>
      <w:keepNext/>
      <w:spacing w:before="240" w:after="60"/>
      <w:jc w:val="center"/>
      <w:outlineLvl w:val="0"/>
    </w:pPr>
    <w:rPr>
      <w:rFonts w:asciiTheme="majorHAnsi" w:eastAsiaTheme="majorEastAsia" w:hAnsiTheme="majorHAnsi" w:cstheme="majorHAnsi"/>
      <w:b/>
      <w:bCs/>
      <w:noProof/>
      <w:color w:val="1E6DB5"/>
      <w:kern w:val="28"/>
      <w:sz w:val="32"/>
      <w:szCs w:val="32"/>
      <w:lang w:bidi="es-ES"/>
    </w:rPr>
  </w:style>
  <w:style w:type="paragraph" w:styleId="Ttulo2">
    <w:name w:val="heading 2"/>
    <w:basedOn w:val="Normal"/>
    <w:next w:val="Normal"/>
    <w:link w:val="Ttulo2Car"/>
    <w:autoRedefine/>
    <w:uiPriority w:val="4"/>
    <w:qFormat/>
    <w:rsid w:val="000C3570"/>
    <w:pPr>
      <w:keepNext/>
      <w:numPr>
        <w:numId w:val="18"/>
      </w:numPr>
      <w:spacing w:after="240"/>
      <w:outlineLvl w:val="1"/>
    </w:pPr>
    <w:rPr>
      <w:rFonts w:asciiTheme="majorHAnsi" w:eastAsiaTheme="majorEastAsia" w:hAnsiTheme="majorHAnsi" w:cstheme="majorHAnsi"/>
      <w:b/>
      <w:caps/>
      <w:noProof/>
      <w:color w:val="1E6DB5"/>
      <w:sz w:val="28"/>
      <w:szCs w:val="28"/>
    </w:rPr>
  </w:style>
  <w:style w:type="paragraph" w:styleId="Ttulo3">
    <w:name w:val="heading 3"/>
    <w:basedOn w:val="Normal"/>
    <w:next w:val="Normal"/>
    <w:link w:val="Ttulo3Car"/>
    <w:autoRedefine/>
    <w:uiPriority w:val="9"/>
    <w:unhideWhenUsed/>
    <w:qFormat/>
    <w:rsid w:val="00D470C1"/>
    <w:pPr>
      <w:keepNext/>
      <w:keepLines/>
      <w:numPr>
        <w:ilvl w:val="1"/>
        <w:numId w:val="3"/>
      </w:numPr>
      <w:spacing w:before="40"/>
      <w:outlineLvl w:val="2"/>
    </w:pPr>
    <w:rPr>
      <w:rFonts w:asciiTheme="majorHAnsi" w:eastAsiaTheme="majorEastAsia" w:hAnsiTheme="majorHAnsi" w:cstheme="majorBidi"/>
      <w:b/>
      <w:color w:val="1E6DB5"/>
      <w:szCs w:val="24"/>
    </w:rPr>
  </w:style>
  <w:style w:type="paragraph" w:styleId="Ttulo4">
    <w:name w:val="heading 4"/>
    <w:basedOn w:val="Normal"/>
    <w:next w:val="Normal"/>
    <w:link w:val="Ttulo4Car"/>
    <w:uiPriority w:val="1"/>
    <w:unhideWhenUsed/>
    <w:qFormat/>
    <w:rsid w:val="003D0F04"/>
    <w:pPr>
      <w:keepNext/>
      <w:keepLines/>
      <w:spacing w:before="40"/>
      <w:outlineLvl w:val="3"/>
    </w:pPr>
    <w:rPr>
      <w:rFonts w:eastAsiaTheme="majorEastAsia" w:cstheme="majorBidi"/>
      <w:b/>
      <w:iCs/>
      <w:color w:val="1E6DB5"/>
    </w:rPr>
  </w:style>
  <w:style w:type="paragraph" w:styleId="Ttulo5">
    <w:name w:val="heading 5"/>
    <w:basedOn w:val="Normal"/>
    <w:next w:val="Normal"/>
    <w:link w:val="Ttulo5Car"/>
    <w:uiPriority w:val="1"/>
    <w:unhideWhenUsed/>
    <w:rsid w:val="0015539B"/>
    <w:pPr>
      <w:keepNext/>
      <w:keepLines/>
      <w:spacing w:before="40"/>
      <w:outlineLvl w:val="4"/>
    </w:pPr>
    <w:rPr>
      <w:rFonts w:asciiTheme="majorHAnsi" w:eastAsiaTheme="majorEastAsia" w:hAnsiTheme="majorHAnsi" w:cstheme="majorBidi"/>
      <w:b/>
      <w:color w:val="0F0D29" w:themeColor="text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Pr>
      <w:rFonts w:ascii="Tahoma" w:hAnsi="Tahoma" w:cs="Tahoma"/>
      <w:sz w:val="16"/>
      <w:szCs w:val="16"/>
    </w:rPr>
  </w:style>
  <w:style w:type="character" w:customStyle="1" w:styleId="TextodegloboCar">
    <w:name w:val="Texto de globo Car"/>
    <w:basedOn w:val="Fuentedeprrafopredeter"/>
    <w:link w:val="Textodeglobo"/>
    <w:uiPriority w:val="99"/>
    <w:semiHidden/>
    <w:rPr>
      <w:rFonts w:ascii="Tahoma" w:hAnsi="Tahoma" w:cs="Tahoma"/>
      <w:sz w:val="16"/>
      <w:szCs w:val="16"/>
    </w:rPr>
  </w:style>
  <w:style w:type="paragraph" w:styleId="Ttulo">
    <w:name w:val="Title"/>
    <w:basedOn w:val="Normal"/>
    <w:link w:val="TtuloCar"/>
    <w:uiPriority w:val="1"/>
    <w:rsid w:val="00D86945"/>
    <w:pPr>
      <w:spacing w:after="200"/>
    </w:pPr>
    <w:rPr>
      <w:rFonts w:asciiTheme="majorHAnsi" w:eastAsiaTheme="majorEastAsia" w:hAnsiTheme="majorHAnsi" w:cstheme="majorBidi"/>
      <w:bCs/>
      <w:sz w:val="72"/>
      <w:szCs w:val="52"/>
    </w:rPr>
  </w:style>
  <w:style w:type="character" w:customStyle="1" w:styleId="TtuloCar">
    <w:name w:val="Título Car"/>
    <w:basedOn w:val="Fuentedeprrafopredeter"/>
    <w:link w:val="Ttulo"/>
    <w:uiPriority w:val="1"/>
    <w:rsid w:val="00D86945"/>
    <w:rPr>
      <w:rFonts w:asciiTheme="majorHAnsi" w:eastAsiaTheme="majorEastAsia" w:hAnsiTheme="majorHAnsi" w:cstheme="majorBidi"/>
      <w:b/>
      <w:bCs/>
      <w:color w:val="082A75" w:themeColor="text2"/>
      <w:sz w:val="72"/>
      <w:szCs w:val="52"/>
    </w:rPr>
  </w:style>
  <w:style w:type="paragraph" w:styleId="Subttulo">
    <w:name w:val="Subtitle"/>
    <w:basedOn w:val="Normal"/>
    <w:link w:val="SubttuloCar"/>
    <w:uiPriority w:val="2"/>
    <w:rsid w:val="00D86945"/>
    <w:pPr>
      <w:framePr w:hSpace="180" w:wrap="around" w:vAnchor="text" w:hAnchor="margin" w:y="1167"/>
    </w:pPr>
    <w:rPr>
      <w:b/>
      <w:caps/>
      <w:spacing w:val="20"/>
      <w:sz w:val="32"/>
    </w:rPr>
  </w:style>
  <w:style w:type="character" w:customStyle="1" w:styleId="SubttuloCar">
    <w:name w:val="Subtítulo Car"/>
    <w:basedOn w:val="Fuentedeprrafopredeter"/>
    <w:link w:val="Subttulo"/>
    <w:uiPriority w:val="2"/>
    <w:rsid w:val="00D86945"/>
    <w:rPr>
      <w:rFonts w:eastAsiaTheme="minorEastAsia"/>
      <w:caps/>
      <w:color w:val="082A75" w:themeColor="text2"/>
      <w:spacing w:val="20"/>
      <w:sz w:val="32"/>
      <w:szCs w:val="22"/>
    </w:rPr>
  </w:style>
  <w:style w:type="character" w:customStyle="1" w:styleId="Ttulo1Car">
    <w:name w:val="Título 1 Car"/>
    <w:basedOn w:val="Fuentedeprrafopredeter"/>
    <w:link w:val="Ttulo1"/>
    <w:uiPriority w:val="4"/>
    <w:rsid w:val="00F47BB0"/>
    <w:rPr>
      <w:rFonts w:asciiTheme="majorHAnsi" w:eastAsiaTheme="majorEastAsia" w:hAnsiTheme="majorHAnsi" w:cstheme="majorHAnsi"/>
      <w:b/>
      <w:bCs/>
      <w:noProof/>
      <w:color w:val="1E6DB5"/>
      <w:kern w:val="28"/>
      <w:sz w:val="32"/>
      <w:szCs w:val="32"/>
      <w:lang w:bidi="es-ES"/>
    </w:rPr>
  </w:style>
  <w:style w:type="paragraph" w:styleId="Encabezado">
    <w:name w:val="header"/>
    <w:basedOn w:val="Normal"/>
    <w:link w:val="EncabezadoCar"/>
    <w:uiPriority w:val="8"/>
    <w:unhideWhenUsed/>
    <w:rsid w:val="005037F0"/>
  </w:style>
  <w:style w:type="character" w:customStyle="1" w:styleId="EncabezadoCar">
    <w:name w:val="Encabezado Car"/>
    <w:basedOn w:val="Fuentedeprrafopredeter"/>
    <w:link w:val="Encabezado"/>
    <w:uiPriority w:val="8"/>
    <w:rsid w:val="0093335D"/>
  </w:style>
  <w:style w:type="paragraph" w:styleId="Piedepgina">
    <w:name w:val="footer"/>
    <w:basedOn w:val="Normal"/>
    <w:link w:val="PiedepginaCar"/>
    <w:uiPriority w:val="99"/>
    <w:unhideWhenUsed/>
    <w:rsid w:val="005037F0"/>
  </w:style>
  <w:style w:type="character" w:customStyle="1" w:styleId="PiedepginaCar">
    <w:name w:val="Pie de página Car"/>
    <w:basedOn w:val="Fuentedeprrafopredeter"/>
    <w:link w:val="Piedepgina"/>
    <w:uiPriority w:val="99"/>
    <w:rsid w:val="005037F0"/>
    <w:rPr>
      <w:sz w:val="24"/>
      <w:szCs w:val="24"/>
    </w:rPr>
  </w:style>
  <w:style w:type="paragraph" w:customStyle="1" w:styleId="Nombre">
    <w:name w:val="Nombre"/>
    <w:basedOn w:val="Normal"/>
    <w:uiPriority w:val="3"/>
    <w:qFormat/>
    <w:rsid w:val="00B231E5"/>
    <w:pPr>
      <w:jc w:val="right"/>
    </w:pPr>
  </w:style>
  <w:style w:type="character" w:customStyle="1" w:styleId="Ttulo2Car">
    <w:name w:val="Título 2 Car"/>
    <w:basedOn w:val="Fuentedeprrafopredeter"/>
    <w:link w:val="Ttulo2"/>
    <w:uiPriority w:val="4"/>
    <w:rsid w:val="000C3570"/>
    <w:rPr>
      <w:rFonts w:asciiTheme="majorHAnsi" w:eastAsiaTheme="majorEastAsia" w:hAnsiTheme="majorHAnsi" w:cstheme="majorHAnsi"/>
      <w:b/>
      <w:caps/>
      <w:noProof/>
      <w:color w:val="1E6DB5"/>
      <w:sz w:val="28"/>
      <w:szCs w:val="28"/>
    </w:rPr>
  </w:style>
  <w:style w:type="table" w:styleId="Tablaconcuadrcula">
    <w:name w:val="Table Grid"/>
    <w:basedOn w:val="Tablanormal"/>
    <w:uiPriority w:val="59"/>
    <w:rsid w:val="00FF16B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unhideWhenUsed/>
    <w:rsid w:val="00D86945"/>
    <w:rPr>
      <w:color w:val="808080"/>
    </w:rPr>
  </w:style>
  <w:style w:type="paragraph" w:customStyle="1" w:styleId="Contenido">
    <w:name w:val="Contenido"/>
    <w:basedOn w:val="Normal"/>
    <w:link w:val="Carcterdecontenido"/>
    <w:autoRedefine/>
    <w:rsid w:val="002954AA"/>
    <w:rPr>
      <w:b/>
      <w:noProof/>
    </w:rPr>
  </w:style>
  <w:style w:type="paragraph" w:customStyle="1" w:styleId="Textodestacado">
    <w:name w:val="Texto destacado"/>
    <w:basedOn w:val="Normal"/>
    <w:link w:val="Carcterdetextodestacado"/>
    <w:qFormat/>
    <w:rsid w:val="00DF027C"/>
  </w:style>
  <w:style w:type="character" w:customStyle="1" w:styleId="Carcterdecontenido">
    <w:name w:val="Carácter de contenido"/>
    <w:basedOn w:val="Fuentedeprrafopredeter"/>
    <w:link w:val="Contenido"/>
    <w:rsid w:val="002954AA"/>
    <w:rPr>
      <w:rFonts w:ascii="Calibri Light" w:eastAsiaTheme="minorEastAsia" w:hAnsi="Calibri Light"/>
      <w:noProof/>
      <w:color w:val="082A75" w:themeColor="text2"/>
      <w:sz w:val="22"/>
      <w:szCs w:val="22"/>
    </w:rPr>
  </w:style>
  <w:style w:type="character" w:customStyle="1" w:styleId="Carcterdetextodestacado">
    <w:name w:val="Carácter de texto destacado"/>
    <w:basedOn w:val="Fuentedeprrafopredeter"/>
    <w:link w:val="Textodestacado"/>
    <w:rsid w:val="00DF027C"/>
    <w:rPr>
      <w:rFonts w:eastAsiaTheme="minorEastAsia"/>
      <w:b/>
      <w:color w:val="082A75" w:themeColor="text2"/>
      <w:sz w:val="28"/>
      <w:szCs w:val="22"/>
    </w:rPr>
  </w:style>
  <w:style w:type="paragraph" w:styleId="Prrafodelista">
    <w:name w:val="List Paragraph"/>
    <w:basedOn w:val="Normal"/>
    <w:link w:val="PrrafodelistaCar"/>
    <w:autoRedefine/>
    <w:uiPriority w:val="34"/>
    <w:qFormat/>
    <w:rsid w:val="007B27E0"/>
    <w:pPr>
      <w:numPr>
        <w:ilvl w:val="1"/>
        <w:numId w:val="5"/>
      </w:numPr>
      <w:spacing w:line="264" w:lineRule="auto"/>
      <w:contextualSpacing/>
    </w:pPr>
    <w:rPr>
      <w:szCs w:val="20"/>
      <w:lang w:val="es-MX" w:eastAsia="es-MX"/>
    </w:rPr>
  </w:style>
  <w:style w:type="character" w:customStyle="1" w:styleId="PrrafodelistaCar">
    <w:name w:val="Párrafo de lista Car"/>
    <w:basedOn w:val="Fuentedeprrafopredeter"/>
    <w:link w:val="Prrafodelista"/>
    <w:uiPriority w:val="34"/>
    <w:rsid w:val="007B27E0"/>
    <w:rPr>
      <w:rFonts w:ascii="Arial" w:eastAsiaTheme="minorEastAsia" w:hAnsi="Arial"/>
      <w:szCs w:val="20"/>
      <w:lang w:val="es-MX" w:eastAsia="es-MX"/>
    </w:rPr>
  </w:style>
  <w:style w:type="character" w:customStyle="1" w:styleId="Ttulo3Car">
    <w:name w:val="Título 3 Car"/>
    <w:basedOn w:val="Fuentedeprrafopredeter"/>
    <w:link w:val="Ttulo3"/>
    <w:uiPriority w:val="9"/>
    <w:rsid w:val="00D470C1"/>
    <w:rPr>
      <w:rFonts w:asciiTheme="majorHAnsi" w:eastAsiaTheme="majorEastAsia" w:hAnsiTheme="majorHAnsi" w:cstheme="majorBidi"/>
      <w:b/>
      <w:color w:val="1E6DB5"/>
    </w:rPr>
  </w:style>
  <w:style w:type="character" w:customStyle="1" w:styleId="Ttulo4Car">
    <w:name w:val="Título 4 Car"/>
    <w:basedOn w:val="Fuentedeprrafopredeter"/>
    <w:link w:val="Ttulo4"/>
    <w:uiPriority w:val="1"/>
    <w:rsid w:val="003D0F04"/>
    <w:rPr>
      <w:rFonts w:ascii="Arial" w:eastAsiaTheme="majorEastAsia" w:hAnsi="Arial" w:cstheme="majorBidi"/>
      <w:b/>
      <w:iCs/>
      <w:color w:val="1E6DB5"/>
      <w:szCs w:val="22"/>
    </w:rPr>
  </w:style>
  <w:style w:type="character" w:customStyle="1" w:styleId="Ttulo5Car">
    <w:name w:val="Título 5 Car"/>
    <w:basedOn w:val="Fuentedeprrafopredeter"/>
    <w:link w:val="Ttulo5"/>
    <w:uiPriority w:val="1"/>
    <w:rsid w:val="0015539B"/>
    <w:rPr>
      <w:rFonts w:asciiTheme="majorHAnsi" w:eastAsiaTheme="majorEastAsia" w:hAnsiTheme="majorHAnsi" w:cstheme="majorBidi"/>
      <w:b/>
      <w:color w:val="0F0D29" w:themeColor="text1"/>
      <w:szCs w:val="22"/>
    </w:rPr>
  </w:style>
  <w:style w:type="character" w:styleId="Hipervnculo">
    <w:name w:val="Hyperlink"/>
    <w:basedOn w:val="Fuentedeprrafopredeter"/>
    <w:uiPriority w:val="99"/>
    <w:unhideWhenUsed/>
    <w:rsid w:val="005F735D"/>
    <w:rPr>
      <w:color w:val="3592CF" w:themeColor="hyperlink"/>
      <w:u w:val="single"/>
    </w:rPr>
  </w:style>
  <w:style w:type="paragraph" w:styleId="TDC1">
    <w:name w:val="toc 1"/>
    <w:basedOn w:val="Normal"/>
    <w:next w:val="Normal"/>
    <w:autoRedefine/>
    <w:uiPriority w:val="39"/>
    <w:unhideWhenUsed/>
    <w:rsid w:val="00891EA6"/>
    <w:pPr>
      <w:spacing w:before="360" w:after="360"/>
      <w:jc w:val="left"/>
    </w:pPr>
    <w:rPr>
      <w:rFonts w:asciiTheme="minorHAnsi" w:hAnsiTheme="minorHAnsi" w:cstheme="minorHAnsi"/>
      <w:b/>
      <w:bCs/>
      <w:caps/>
      <w:u w:val="single"/>
    </w:rPr>
  </w:style>
  <w:style w:type="paragraph" w:styleId="TDC2">
    <w:name w:val="toc 2"/>
    <w:basedOn w:val="Normal"/>
    <w:next w:val="Normal"/>
    <w:autoRedefine/>
    <w:uiPriority w:val="39"/>
    <w:unhideWhenUsed/>
    <w:rsid w:val="00891EA6"/>
    <w:pPr>
      <w:jc w:val="left"/>
    </w:pPr>
    <w:rPr>
      <w:rFonts w:asciiTheme="minorHAnsi" w:hAnsiTheme="minorHAnsi" w:cstheme="minorHAnsi"/>
      <w:b/>
      <w:bCs/>
      <w:smallCaps/>
    </w:rPr>
  </w:style>
  <w:style w:type="paragraph" w:styleId="TDC3">
    <w:name w:val="toc 3"/>
    <w:basedOn w:val="Normal"/>
    <w:next w:val="Normal"/>
    <w:autoRedefine/>
    <w:uiPriority w:val="39"/>
    <w:unhideWhenUsed/>
    <w:rsid w:val="00891EA6"/>
    <w:pPr>
      <w:jc w:val="left"/>
    </w:pPr>
    <w:rPr>
      <w:rFonts w:asciiTheme="minorHAnsi" w:hAnsiTheme="minorHAnsi" w:cstheme="minorHAnsi"/>
      <w:smallCaps/>
    </w:rPr>
  </w:style>
  <w:style w:type="paragraph" w:styleId="TDC4">
    <w:name w:val="toc 4"/>
    <w:basedOn w:val="Normal"/>
    <w:next w:val="Normal"/>
    <w:autoRedefine/>
    <w:uiPriority w:val="99"/>
    <w:unhideWhenUsed/>
    <w:rsid w:val="00891EA6"/>
    <w:pPr>
      <w:jc w:val="left"/>
    </w:pPr>
    <w:rPr>
      <w:rFonts w:asciiTheme="minorHAnsi" w:hAnsiTheme="minorHAnsi" w:cstheme="minorHAnsi"/>
    </w:rPr>
  </w:style>
  <w:style w:type="paragraph" w:styleId="TDC5">
    <w:name w:val="toc 5"/>
    <w:basedOn w:val="Normal"/>
    <w:next w:val="Normal"/>
    <w:autoRedefine/>
    <w:uiPriority w:val="99"/>
    <w:unhideWhenUsed/>
    <w:rsid w:val="00891EA6"/>
    <w:pPr>
      <w:jc w:val="left"/>
    </w:pPr>
    <w:rPr>
      <w:rFonts w:asciiTheme="minorHAnsi" w:hAnsiTheme="minorHAnsi" w:cstheme="minorHAnsi"/>
    </w:rPr>
  </w:style>
  <w:style w:type="paragraph" w:styleId="TDC6">
    <w:name w:val="toc 6"/>
    <w:basedOn w:val="Normal"/>
    <w:next w:val="Normal"/>
    <w:autoRedefine/>
    <w:uiPriority w:val="99"/>
    <w:unhideWhenUsed/>
    <w:rsid w:val="00891EA6"/>
    <w:pPr>
      <w:jc w:val="left"/>
    </w:pPr>
    <w:rPr>
      <w:rFonts w:asciiTheme="minorHAnsi" w:hAnsiTheme="minorHAnsi" w:cstheme="minorHAnsi"/>
    </w:rPr>
  </w:style>
  <w:style w:type="paragraph" w:styleId="TDC7">
    <w:name w:val="toc 7"/>
    <w:basedOn w:val="Normal"/>
    <w:next w:val="Normal"/>
    <w:autoRedefine/>
    <w:uiPriority w:val="99"/>
    <w:unhideWhenUsed/>
    <w:rsid w:val="00891EA6"/>
    <w:pPr>
      <w:jc w:val="left"/>
    </w:pPr>
    <w:rPr>
      <w:rFonts w:asciiTheme="minorHAnsi" w:hAnsiTheme="minorHAnsi" w:cstheme="minorHAnsi"/>
    </w:rPr>
  </w:style>
  <w:style w:type="paragraph" w:styleId="TDC8">
    <w:name w:val="toc 8"/>
    <w:basedOn w:val="Normal"/>
    <w:next w:val="Normal"/>
    <w:autoRedefine/>
    <w:uiPriority w:val="99"/>
    <w:unhideWhenUsed/>
    <w:rsid w:val="00891EA6"/>
    <w:pPr>
      <w:jc w:val="left"/>
    </w:pPr>
    <w:rPr>
      <w:rFonts w:asciiTheme="minorHAnsi" w:hAnsiTheme="minorHAnsi" w:cstheme="minorHAnsi"/>
    </w:rPr>
  </w:style>
  <w:style w:type="paragraph" w:styleId="TDC9">
    <w:name w:val="toc 9"/>
    <w:basedOn w:val="Normal"/>
    <w:next w:val="Normal"/>
    <w:autoRedefine/>
    <w:uiPriority w:val="99"/>
    <w:unhideWhenUsed/>
    <w:rsid w:val="00891EA6"/>
    <w:pPr>
      <w:jc w:val="left"/>
    </w:pPr>
    <w:rPr>
      <w:rFonts w:asciiTheme="minorHAnsi" w:hAnsiTheme="minorHAnsi" w:cstheme="minorHAnsi"/>
    </w:rPr>
  </w:style>
  <w:style w:type="paragraph" w:customStyle="1" w:styleId="paragraph">
    <w:name w:val="paragraph"/>
    <w:basedOn w:val="Normal"/>
    <w:rsid w:val="00036EF1"/>
    <w:pPr>
      <w:spacing w:before="100" w:beforeAutospacing="1" w:after="100" w:afterAutospacing="1"/>
      <w:jc w:val="left"/>
    </w:pPr>
    <w:rPr>
      <w:rFonts w:ascii="Times New Roman" w:eastAsia="Times New Roman" w:hAnsi="Times New Roman" w:cs="Times New Roman"/>
      <w:szCs w:val="24"/>
      <w:lang w:val="es-CL" w:eastAsia="es-CL"/>
    </w:rPr>
  </w:style>
  <w:style w:type="character" w:customStyle="1" w:styleId="normaltextrun">
    <w:name w:val="normaltextrun"/>
    <w:basedOn w:val="Fuentedeprrafopredeter"/>
    <w:rsid w:val="00036EF1"/>
  </w:style>
  <w:style w:type="character" w:customStyle="1" w:styleId="eop">
    <w:name w:val="eop"/>
    <w:basedOn w:val="Fuentedeprrafopredeter"/>
    <w:rsid w:val="00036EF1"/>
  </w:style>
  <w:style w:type="paragraph" w:styleId="TtuloTDC">
    <w:name w:val="TOC Heading"/>
    <w:basedOn w:val="Ttulo1"/>
    <w:next w:val="Normal"/>
    <w:uiPriority w:val="39"/>
    <w:unhideWhenUsed/>
    <w:qFormat/>
    <w:rsid w:val="00F47BB0"/>
    <w:pPr>
      <w:keepLines/>
      <w:spacing w:after="0" w:line="259" w:lineRule="auto"/>
      <w:jc w:val="left"/>
      <w:outlineLvl w:val="9"/>
    </w:pPr>
    <w:rPr>
      <w:rFonts w:cstheme="majorBidi"/>
      <w:b w:val="0"/>
      <w:bCs w:val="0"/>
      <w:noProof w:val="0"/>
      <w:color w:val="013A57" w:themeColor="accent1" w:themeShade="BF"/>
      <w:kern w:val="0"/>
      <w:lang w:val="es-CL" w:eastAsia="es-CL" w:bidi="ar-SA"/>
    </w:rPr>
  </w:style>
  <w:style w:type="paragraph" w:customStyle="1" w:styleId="Default">
    <w:name w:val="Default"/>
    <w:rsid w:val="006B415F"/>
    <w:pPr>
      <w:autoSpaceDE w:val="0"/>
      <w:autoSpaceDN w:val="0"/>
      <w:adjustRightInd w:val="0"/>
      <w:spacing w:after="0" w:line="240" w:lineRule="auto"/>
    </w:pPr>
    <w:rPr>
      <w:rFonts w:ascii="Arial" w:hAnsi="Arial" w:cs="Arial"/>
      <w:color w:val="000000"/>
      <w:lang w:val="es-CL"/>
    </w:rPr>
  </w:style>
  <w:style w:type="character" w:styleId="Hipervnculovisitado">
    <w:name w:val="FollowedHyperlink"/>
    <w:basedOn w:val="Fuentedeprrafopredeter"/>
    <w:uiPriority w:val="99"/>
    <w:semiHidden/>
    <w:unhideWhenUsed/>
    <w:rsid w:val="00B56130"/>
    <w:rPr>
      <w:color w:val="3592CF"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725187">
      <w:bodyDiv w:val="1"/>
      <w:marLeft w:val="0"/>
      <w:marRight w:val="0"/>
      <w:marTop w:val="0"/>
      <w:marBottom w:val="0"/>
      <w:divBdr>
        <w:top w:val="none" w:sz="0" w:space="0" w:color="auto"/>
        <w:left w:val="none" w:sz="0" w:space="0" w:color="auto"/>
        <w:bottom w:val="none" w:sz="0" w:space="0" w:color="auto"/>
        <w:right w:val="none" w:sz="0" w:space="0" w:color="auto"/>
      </w:divBdr>
    </w:div>
    <w:div w:id="302320577">
      <w:bodyDiv w:val="1"/>
      <w:marLeft w:val="0"/>
      <w:marRight w:val="0"/>
      <w:marTop w:val="0"/>
      <w:marBottom w:val="0"/>
      <w:divBdr>
        <w:top w:val="none" w:sz="0" w:space="0" w:color="auto"/>
        <w:left w:val="none" w:sz="0" w:space="0" w:color="auto"/>
        <w:bottom w:val="none" w:sz="0" w:space="0" w:color="auto"/>
        <w:right w:val="none" w:sz="0" w:space="0" w:color="auto"/>
      </w:divBdr>
    </w:div>
    <w:div w:id="577062177">
      <w:bodyDiv w:val="1"/>
      <w:marLeft w:val="0"/>
      <w:marRight w:val="0"/>
      <w:marTop w:val="0"/>
      <w:marBottom w:val="0"/>
      <w:divBdr>
        <w:top w:val="none" w:sz="0" w:space="0" w:color="auto"/>
        <w:left w:val="none" w:sz="0" w:space="0" w:color="auto"/>
        <w:bottom w:val="none" w:sz="0" w:space="0" w:color="auto"/>
        <w:right w:val="none" w:sz="0" w:space="0" w:color="auto"/>
      </w:divBdr>
    </w:div>
    <w:div w:id="596719383">
      <w:bodyDiv w:val="1"/>
      <w:marLeft w:val="0"/>
      <w:marRight w:val="0"/>
      <w:marTop w:val="0"/>
      <w:marBottom w:val="0"/>
      <w:divBdr>
        <w:top w:val="none" w:sz="0" w:space="0" w:color="auto"/>
        <w:left w:val="none" w:sz="0" w:space="0" w:color="auto"/>
        <w:bottom w:val="none" w:sz="0" w:space="0" w:color="auto"/>
        <w:right w:val="none" w:sz="0" w:space="0" w:color="auto"/>
      </w:divBdr>
    </w:div>
    <w:div w:id="1066807081">
      <w:bodyDiv w:val="1"/>
      <w:marLeft w:val="0"/>
      <w:marRight w:val="0"/>
      <w:marTop w:val="0"/>
      <w:marBottom w:val="0"/>
      <w:divBdr>
        <w:top w:val="none" w:sz="0" w:space="0" w:color="auto"/>
        <w:left w:val="none" w:sz="0" w:space="0" w:color="auto"/>
        <w:bottom w:val="none" w:sz="0" w:space="0" w:color="auto"/>
        <w:right w:val="none" w:sz="0" w:space="0" w:color="auto"/>
      </w:divBdr>
    </w:div>
    <w:div w:id="1363286999">
      <w:bodyDiv w:val="1"/>
      <w:marLeft w:val="0"/>
      <w:marRight w:val="0"/>
      <w:marTop w:val="0"/>
      <w:marBottom w:val="0"/>
      <w:divBdr>
        <w:top w:val="none" w:sz="0" w:space="0" w:color="auto"/>
        <w:left w:val="none" w:sz="0" w:space="0" w:color="auto"/>
        <w:bottom w:val="none" w:sz="0" w:space="0" w:color="auto"/>
        <w:right w:val="none" w:sz="0" w:space="0" w:color="auto"/>
      </w:divBdr>
    </w:div>
    <w:div w:id="1814059173">
      <w:bodyDiv w:val="1"/>
      <w:marLeft w:val="0"/>
      <w:marRight w:val="0"/>
      <w:marTop w:val="0"/>
      <w:marBottom w:val="0"/>
      <w:divBdr>
        <w:top w:val="none" w:sz="0" w:space="0" w:color="auto"/>
        <w:left w:val="none" w:sz="0" w:space="0" w:color="auto"/>
        <w:bottom w:val="none" w:sz="0" w:space="0" w:color="auto"/>
        <w:right w:val="none" w:sz="0" w:space="0" w:color="auto"/>
      </w:divBdr>
      <w:divsChild>
        <w:div w:id="627011248">
          <w:marLeft w:val="0"/>
          <w:marRight w:val="0"/>
          <w:marTop w:val="0"/>
          <w:marBottom w:val="0"/>
          <w:divBdr>
            <w:top w:val="none" w:sz="0" w:space="0" w:color="auto"/>
            <w:left w:val="none" w:sz="0" w:space="0" w:color="auto"/>
            <w:bottom w:val="none" w:sz="0" w:space="0" w:color="auto"/>
            <w:right w:val="none" w:sz="0" w:space="0" w:color="auto"/>
          </w:divBdr>
        </w:div>
        <w:div w:id="1958490753">
          <w:marLeft w:val="0"/>
          <w:marRight w:val="0"/>
          <w:marTop w:val="0"/>
          <w:marBottom w:val="0"/>
          <w:divBdr>
            <w:top w:val="none" w:sz="0" w:space="0" w:color="auto"/>
            <w:left w:val="none" w:sz="0" w:space="0" w:color="auto"/>
            <w:bottom w:val="none" w:sz="0" w:space="0" w:color="auto"/>
            <w:right w:val="none" w:sz="0" w:space="0" w:color="auto"/>
          </w:divBdr>
        </w:div>
        <w:div w:id="694285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5.jpeg"/><Relationship Id="rId18" Type="http://schemas.openxmlformats.org/officeDocument/2006/relationships/image" Target="media/image9.jpe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hyperlink" Target="file:///C:\Users\463.%20Vigilancia%20Parque%20E&#243;lico%20Pampa%20Fidelia%20ENGIE\03.%20Eco-Tec\www.somacorchile.cl" TargetMode="External"/><Relationship Id="rId7" Type="http://schemas.openxmlformats.org/officeDocument/2006/relationships/settings" Target="settings.xml"/><Relationship Id="rId12" Type="http://schemas.openxmlformats.org/officeDocument/2006/relationships/image" Target="media/image4.jpg"/><Relationship Id="rId17" Type="http://schemas.openxmlformats.org/officeDocument/2006/relationships/image" Target="media/image8.jpeg"/><Relationship Id="rId25" Type="http://schemas.openxmlformats.org/officeDocument/2006/relationships/image" Target="media/image14.png"/><Relationship Id="rId2" Type="http://schemas.openxmlformats.org/officeDocument/2006/relationships/customXml" Target="../customXml/item2.xml"/><Relationship Id="rId16" Type="http://schemas.openxmlformats.org/officeDocument/2006/relationships/image" Target="media/image7.jpg"/><Relationship Id="rId20" Type="http://schemas.openxmlformats.org/officeDocument/2006/relationships/image" Target="media/image11.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hyperlink" Target="https://somacorchile.cl/sostenibilidad/estrategia-de-sostenibilidad/" TargetMode="External"/><Relationship Id="rId32"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image" Target="media/image6.jpeg"/><Relationship Id="rId23" Type="http://schemas.openxmlformats.org/officeDocument/2006/relationships/image" Target="media/image13.png"/><Relationship Id="rId28" Type="http://schemas.openxmlformats.org/officeDocument/2006/relationships/hyperlink" Target="https://somacorchile.cl/" TargetMode="External"/><Relationship Id="rId10" Type="http://schemas.openxmlformats.org/officeDocument/2006/relationships/endnotes" Target="endnotes.xml"/><Relationship Id="rId19" Type="http://schemas.openxmlformats.org/officeDocument/2006/relationships/image" Target="media/image10.jpe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footer" Target="footer1.xml"/></Relationships>
</file>

<file path=word/_rels/footer1.xml.rels><?xml version="1.0" encoding="UTF-8" standalone="yes"?>
<Relationships xmlns="http://schemas.openxmlformats.org/package/2006/relationships"><Relationship Id="rId1" Type="http://schemas.openxmlformats.org/officeDocument/2006/relationships/image" Target="media/image9.jpeg"/></Relationships>
</file>

<file path=word/_rels/header1.xml.rels><?xml version="1.0" encoding="UTF-8" standalone="yes"?>
<Relationships xmlns="http://schemas.openxmlformats.org/package/2006/relationships"><Relationship Id="rId2" Type="http://schemas.openxmlformats.org/officeDocument/2006/relationships/image" Target="cid:image001.png@01D3C11B.9DA1C9E0" TargetMode="External"/><Relationship Id="rId1" Type="http://schemas.openxmlformats.org/officeDocument/2006/relationships/image" Target="media/image17.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Usuario\AppData\Roaming\Microsoft\Plantillas\Informe%20.dotx" TargetMode="External"/></Relationships>
</file>

<file path=word/theme/theme1.xml><?xml version="1.0" encoding="utf-8"?>
<a:theme xmlns:a="http://schemas.openxmlformats.org/drawingml/2006/main" name="Custom Theme">
  <a:themeElements>
    <a:clrScheme name="Custom 29">
      <a:dk1>
        <a:srgbClr val="0F0D29"/>
      </a:dk1>
      <a:lt1>
        <a:srgbClr val="FFFFFF"/>
      </a:lt1>
      <a:dk2>
        <a:srgbClr val="082A75"/>
      </a:dk2>
      <a:lt2>
        <a:srgbClr val="E7E6E6"/>
      </a:lt2>
      <a:accent1>
        <a:srgbClr val="024F75"/>
      </a:accent1>
      <a:accent2>
        <a:srgbClr val="3592CF"/>
      </a:accent2>
      <a:accent3>
        <a:srgbClr val="34ABA2"/>
      </a:accent3>
      <a:accent4>
        <a:srgbClr val="66B2CA"/>
      </a:accent4>
      <a:accent5>
        <a:srgbClr val="C1D9CB"/>
      </a:accent5>
      <a:accent6>
        <a:srgbClr val="34ABA2"/>
      </a:accent6>
      <a:hlink>
        <a:srgbClr val="3592CF"/>
      </a:hlink>
      <a:folHlink>
        <a:srgbClr val="3592CF"/>
      </a:folHlink>
    </a:clrScheme>
    <a:fontScheme name="Custom 20">
      <a:majorFont>
        <a:latin typeface="Arial"/>
        <a:ea typeface=""/>
        <a:cs typeface=""/>
      </a:majorFont>
      <a:minorFont>
        <a:latin typeface="Calibri"/>
        <a:ea typeface=""/>
        <a:cs typeface=""/>
      </a:minorFont>
    </a:fontScheme>
    <a:fmtScheme name="Office Effects">
      <a:fillStyleLst>
        <a:solidFill>
          <a:schemeClr val="phClr">
            <a:tint val="100000"/>
            <a:shade val="100000"/>
            <a:satMod val="100000"/>
          </a:schemeClr>
        </a:solidFill>
        <a:gradFill rotWithShape="1">
          <a:gsLst>
            <a:gs pos="0">
              <a:schemeClr val="phClr">
                <a:tint val="65000"/>
                <a:shade val="100000"/>
                <a:satMod val="133000"/>
              </a:schemeClr>
            </a:gs>
            <a:gs pos="15000">
              <a:schemeClr val="phClr">
                <a:tint val="50000"/>
                <a:shade val="100000"/>
                <a:satMod val="140000"/>
              </a:schemeClr>
            </a:gs>
            <a:gs pos="100000">
              <a:schemeClr val="phClr">
                <a:tint val="10000"/>
                <a:shade val="100000"/>
                <a:satMod val="135000"/>
              </a:schemeClr>
            </a:gs>
          </a:gsLst>
          <a:lin ang="16200000" scaled="1"/>
        </a:gradFill>
        <a:gradFill rotWithShape="1">
          <a:gsLst>
            <a:gs pos="0">
              <a:schemeClr val="phClr">
                <a:tint val="100000"/>
                <a:shade val="75000"/>
                <a:satMod val="160000"/>
              </a:schemeClr>
            </a:gs>
            <a:gs pos="62000">
              <a:schemeClr val="phClr">
                <a:tint val="100000"/>
                <a:shade val="100000"/>
                <a:satMod val="125000"/>
              </a:schemeClr>
            </a:gs>
            <a:gs pos="100000">
              <a:schemeClr val="phClr">
                <a:tint val="80000"/>
                <a:shade val="100000"/>
                <a:satMod val="140000"/>
              </a:schemeClr>
            </a:gs>
          </a:gsLst>
          <a:lin ang="16200000" scaled="1"/>
        </a:gradFill>
      </a:fillStyleLst>
      <a:lnStyleLst>
        <a:ln w="12700">
          <a:solidFill>
            <a:schemeClr val="phClr"/>
          </a:solidFill>
          <a:prstDash val="solid"/>
        </a:ln>
        <a:ln w="25400">
          <a:solidFill>
            <a:schemeClr val="phClr"/>
          </a:solidFill>
          <a:prstDash val="solid"/>
        </a:ln>
        <a:ln w="38100">
          <a:solidFill>
            <a:schemeClr val="phClr"/>
          </a:solidFill>
          <a:prstDash val="solid"/>
        </a:ln>
      </a:lnStyleLst>
      <a:effectStyleLst>
        <a:effectStyle>
          <a:effectLst>
            <a:outerShdw blurRad="50800" dist="25400" dir="5400000">
              <a:srgbClr val="000000">
                <a:alpha val="43137"/>
              </a:srgbClr>
            </a:outerShdw>
          </a:effectLst>
        </a:effectStyle>
        <a:effectStyle>
          <a:effectLst>
            <a:outerShdw blurRad="50800" dist="38100" dir="5400000">
              <a:srgbClr val="000000">
                <a:alpha val="61176"/>
              </a:srgbClr>
            </a:outerShdw>
          </a:effectLst>
          <a:scene3d>
            <a:camera prst="orthographicFront" fov="0">
              <a:rot lat="0" lon="0" rev="0"/>
            </a:camera>
            <a:lightRig rig="contrasting" dir="t">
              <a:rot lat="0" lon="0" rev="16500000"/>
            </a:lightRig>
          </a:scene3d>
          <a:sp3d contourW="12700" prstMaterial="powder">
            <a:bevelT h="50800"/>
            <a:contourClr>
              <a:schemeClr val="phClr">
                <a:tint val="100000"/>
                <a:shade val="100000"/>
                <a:satMod val="100000"/>
              </a:schemeClr>
            </a:contourClr>
          </a:sp3d>
        </a:effectStyle>
        <a:effectStyle>
          <a:effectLst>
            <a:reflection blurRad="12700" stA="25000" endPos="28000" dist="38100" dir="5400000" sy="-100000"/>
          </a:effectLst>
          <a:scene3d>
            <a:camera prst="orthographicFront" fov="0">
              <a:rot lat="0" lon="0" rev="0"/>
            </a:camera>
            <a:lightRig rig="threePt" dir="t">
              <a:rot lat="0" lon="0" rev="0"/>
            </a:lightRig>
          </a:scene3d>
          <a:sp3d>
            <a:bevelT w="139700" h="38100"/>
            <a:contourClr>
              <a:schemeClr val="phClr">
                <a:tint val="100000"/>
                <a:shade val="100000"/>
                <a:satMod val="100000"/>
              </a:schemeClr>
            </a:contourClr>
          </a:sp3d>
        </a:effectStyle>
      </a:effectStyleLst>
      <a:bgFillStyleLst>
        <a:solidFill>
          <a:schemeClr val="phClr">
            <a:tint val="100000"/>
            <a:shade val="100000"/>
            <a:satMod val="100000"/>
          </a:schemeClr>
        </a:solidFill>
        <a:gradFill rotWithShape="1">
          <a:gsLst>
            <a:gs pos="0">
              <a:schemeClr val="phClr">
                <a:tint val="100000"/>
                <a:shade val="50000"/>
                <a:satMod val="145000"/>
              </a:schemeClr>
            </a:gs>
            <a:gs pos="40000">
              <a:schemeClr val="phClr">
                <a:tint val="100000"/>
                <a:shade val="70000"/>
                <a:satMod val="145000"/>
              </a:schemeClr>
            </a:gs>
            <a:gs pos="100000">
              <a:schemeClr val="phClr">
                <a:tint val="85000"/>
                <a:shade val="100000"/>
                <a:satMod val="155000"/>
              </a:schemeClr>
            </a:gs>
          </a:gsLst>
          <a:lin ang="16200000" scaled="1"/>
        </a:gradFill>
        <a:gradFill rotWithShape="1">
          <a:gsLst>
            <a:gs pos="0">
              <a:schemeClr val="phClr">
                <a:tint val="100000"/>
                <a:shade val="50000"/>
                <a:satMod val="145000"/>
              </a:schemeClr>
            </a:gs>
            <a:gs pos="30000">
              <a:schemeClr val="phClr">
                <a:tint val="100000"/>
                <a:shade val="65000"/>
                <a:satMod val="155000"/>
              </a:schemeClr>
            </a:gs>
            <a:gs pos="100000">
              <a:schemeClr val="phClr">
                <a:tint val="60000"/>
                <a:shade val="100000"/>
                <a:satMod val="170000"/>
              </a:schemeClr>
            </a:gs>
          </a:gsLst>
          <a:lin ang="16200000" scaled="1"/>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00DF76E2F9B1494F8B78906FF969E8D7" ma:contentTypeVersion="16" ma:contentTypeDescription="Crear nuevo documento." ma:contentTypeScope="" ma:versionID="030c70bd89f7a4007b5069e74c019edc">
  <xsd:schema xmlns:xsd="http://www.w3.org/2001/XMLSchema" xmlns:xs="http://www.w3.org/2001/XMLSchema" xmlns:p="http://schemas.microsoft.com/office/2006/metadata/properties" xmlns:ns2="b5d77479-2e6c-4a9f-af89-3b59e46690de" xmlns:ns3="2655f804-902a-44ad-abc1-7f49e05f595d" targetNamespace="http://schemas.microsoft.com/office/2006/metadata/properties" ma:root="true" ma:fieldsID="862f77b1819c4e0a6db8b671cf0cf1bc" ns2:_="" ns3:_="">
    <xsd:import namespace="b5d77479-2e6c-4a9f-af89-3b59e46690de"/>
    <xsd:import namespace="2655f804-902a-44ad-abc1-7f49e05f595d"/>
    <xsd:element name="properties">
      <xsd:complexType>
        <xsd:sequence>
          <xsd:element name="documentManagement">
            <xsd:complexType>
              <xsd:all>
                <xsd:element ref="ns2:SharedWithUsers" minOccurs="0"/>
                <xsd:element ref="ns2:SharedWithDetails" minOccurs="0"/>
                <xsd:element ref="ns3:MediaServiceMetadata" minOccurs="0"/>
                <xsd:element ref="ns3:MediaServiceFastMetadata" minOccurs="0"/>
                <xsd:element ref="ns3:MediaServiceSearchProperties" minOccurs="0"/>
                <xsd:element ref="ns3:MediaServiceObjectDetectorVersions" minOccurs="0"/>
                <xsd:element ref="ns3:MediaServiceGenerationTime" minOccurs="0"/>
                <xsd:element ref="ns3:MediaServiceEventHashCode" minOccurs="0"/>
                <xsd:element ref="ns3:MediaLengthInSeconds" minOccurs="0"/>
                <xsd:element ref="ns3:lcf76f155ced4ddcb4097134ff3c332f" minOccurs="0"/>
                <xsd:element ref="ns2:TaxCatchAll" minOccurs="0"/>
                <xsd:element ref="ns3:MediaServiceDateTaken" minOccurs="0"/>
                <xsd:element ref="ns3:MediaServiceOCR"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5d77479-2e6c-4a9f-af89-3b59e46690de"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Detalles de uso compartido" ma:internalName="SharedWithDetails" ma:readOnly="true">
      <xsd:simpleType>
        <xsd:restriction base="dms:Note">
          <xsd:maxLength value="255"/>
        </xsd:restriction>
      </xsd:simpleType>
    </xsd:element>
    <xsd:element name="TaxCatchAll" ma:index="19" nillable="true" ma:displayName="Taxonomy Catch All Column" ma:hidden="true" ma:list="{3ffb6806-96f5-4e68-98a7-1746956ef9db}" ma:internalName="TaxCatchAll" ma:showField="CatchAllData" ma:web="b5d77479-2e6c-4a9f-af89-3b59e46690de">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2655f804-902a-44ad-abc1-7f49e05f595d"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SearchProperties" ma:index="12" nillable="true" ma:displayName="MediaServiceSearchProperties" ma:hidden="true" ma:internalName="MediaServiceSearchProperties" ma:readOnly="true">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7801ab27-90bf-4c87-b6bc-db31e2eddbd4" ma:termSetId="09814cd3-568e-fe90-9814-8d621ff8fb84" ma:anchorId="fba54fb3-c3e1-fe81-a776-ca4b69148c4d" ma:open="true" ma:isKeyword="false">
      <xsd:complexType>
        <xsd:sequence>
          <xsd:element ref="pc:Terms" minOccurs="0" maxOccurs="1"/>
        </xsd:sequence>
      </xsd:complexType>
    </xsd:element>
    <xsd:element name="MediaServiceDateTaken" ma:index="20" nillable="true" ma:displayName="MediaServiceDateTaken" ma:description="" ma:hidden="true" ma:indexed="true" ma:internalName="MediaServiceDateTaken" ma:readOnly="true">
      <xsd:simpleType>
        <xsd:restriction base="dms:Text"/>
      </xsd:simpleType>
    </xsd:element>
    <xsd:element name="MediaServiceOCR" ma:index="21" nillable="true" ma:displayName="Extracted Text" ma:internalName="MediaServiceOCR" ma:readOnly="true">
      <xsd:simpleType>
        <xsd:restriction base="dms:Note">
          <xsd:maxLength value="255"/>
        </xsd:restriction>
      </xsd:simpleType>
    </xsd:element>
    <xsd:element name="MediaServiceLocation" ma:index="22" nillable="true" ma:displayName="Location" ma:descrip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2655f804-902a-44ad-abc1-7f49e05f595d">
      <Terms xmlns="http://schemas.microsoft.com/office/infopath/2007/PartnerControls"/>
    </lcf76f155ced4ddcb4097134ff3c332f>
    <TaxCatchAll xmlns="b5d77479-2e6c-4a9f-af89-3b59e46690de"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0C1D3D-78A1-468B-B14F-21F4373DA19E}">
  <ds:schemaRefs>
    <ds:schemaRef ds:uri="http://schemas.microsoft.com/sharepoint/v3/contenttype/forms"/>
  </ds:schemaRefs>
</ds:datastoreItem>
</file>

<file path=customXml/itemProps2.xml><?xml version="1.0" encoding="utf-8"?>
<ds:datastoreItem xmlns:ds="http://schemas.openxmlformats.org/officeDocument/2006/customXml" ds:itemID="{B5BB41E0-D6D2-445D-BD09-11326AE5084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5d77479-2e6c-4a9f-af89-3b59e46690de"/>
    <ds:schemaRef ds:uri="2655f804-902a-44ad-abc1-7f49e05f595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D632F68E-74FB-4D2B-8AEA-367015C49E5D}">
  <ds:schemaRefs>
    <ds:schemaRef ds:uri="http://schemas.microsoft.com/office/2006/metadata/properties"/>
    <ds:schemaRef ds:uri="http://schemas.microsoft.com/office/infopath/2007/PartnerControls"/>
    <ds:schemaRef ds:uri="2655f804-902a-44ad-abc1-7f49e05f595d"/>
    <ds:schemaRef ds:uri="b5d77479-2e6c-4a9f-af89-3b59e46690de"/>
  </ds:schemaRefs>
</ds:datastoreItem>
</file>

<file path=customXml/itemProps4.xml><?xml version="1.0" encoding="utf-8"?>
<ds:datastoreItem xmlns:ds="http://schemas.openxmlformats.org/officeDocument/2006/customXml" ds:itemID="{84AE2CCD-05E1-4861-8A25-A62B49E344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Informe .dotx</Template>
  <TotalTime>2297</TotalTime>
  <Pages>6</Pages>
  <Words>657</Words>
  <Characters>3618</Characters>
  <Application>Microsoft Office Word</Application>
  <DocSecurity>0</DocSecurity>
  <Lines>30</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Usuario</dc:creator>
  <cp:keywords/>
  <cp:lastModifiedBy>Francisco  Parra</cp:lastModifiedBy>
  <cp:revision>403</cp:revision>
  <cp:lastPrinted>2025-06-11T19:00:00Z</cp:lastPrinted>
  <dcterms:created xsi:type="dcterms:W3CDTF">2024-12-27T00:51:00Z</dcterms:created>
  <dcterms:modified xsi:type="dcterms:W3CDTF">2025-08-26T00:38:00Z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TC100670409990</vt:lpwstr>
  </property>
  <property fmtid="{D5CDD505-2E9C-101B-9397-08002B2CF9AE}" pid="3" name="ContentTypeId">
    <vt:lpwstr>0x01010000DF76E2F9B1494F8B78906FF969E8D7</vt:lpwstr>
  </property>
  <property fmtid="{D5CDD505-2E9C-101B-9397-08002B2CF9AE}" pid="4" name="MediaServiceImageTags">
    <vt:lpwstr/>
  </property>
</Properties>
</file>